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117FC" w14:textId="77777777" w:rsidR="00DB794B" w:rsidRPr="008E3B0B" w:rsidRDefault="00DB794B" w:rsidP="008E3B0B">
      <w:pPr>
        <w:pStyle w:val="MyName"/>
        <w:tabs>
          <w:tab w:val="left" w:pos="1440"/>
        </w:tabs>
        <w:jc w:val="left"/>
        <w:rPr>
          <w:rFonts w:ascii="Arial Black" w:hAnsi="Arial Black" w:cs="Arial"/>
          <w:sz w:val="22"/>
          <w:szCs w:val="22"/>
          <w:u w:val="none"/>
        </w:rPr>
      </w:pPr>
      <w:r w:rsidRPr="008E3B0B">
        <w:rPr>
          <w:rFonts w:ascii="Arial Black" w:hAnsi="Arial Black" w:cs="Arial"/>
          <w:sz w:val="22"/>
          <w:szCs w:val="22"/>
          <w:u w:val="none"/>
        </w:rPr>
        <w:t>Adnan Iqbal Faruq</w:t>
      </w:r>
    </w:p>
    <w:p w14:paraId="6400BBC7" w14:textId="77777777" w:rsidR="00854E89" w:rsidRPr="008E3B0B" w:rsidRDefault="00854E89" w:rsidP="008E3B0B">
      <w:pPr>
        <w:pStyle w:val="MyName"/>
        <w:tabs>
          <w:tab w:val="left" w:pos="1440"/>
        </w:tabs>
        <w:rPr>
          <w:rFonts w:cs="Arial"/>
          <w:sz w:val="20"/>
          <w:szCs w:val="20"/>
          <w:u w:val="none"/>
        </w:rPr>
      </w:pPr>
    </w:p>
    <w:p w14:paraId="5C11E556" w14:textId="77777777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SUMMARY</w:t>
      </w:r>
    </w:p>
    <w:p w14:paraId="0F80F8FE" w14:textId="77777777" w:rsidR="00736493" w:rsidRPr="008E3B0B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 xml:space="preserve">Senior ReactJS / Full Stack Developer with 15+ years of experience building modern, scalable, and responsive web applications. Specialized in React, Redux, JavaScript/TypeScript, and modern UI frameworks with strong background in Java Spring Boot for backend services. </w:t>
      </w:r>
    </w:p>
    <w:p w14:paraId="3597FEB7" w14:textId="2ABF7F3C" w:rsidR="00736493" w:rsidRPr="00736493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Adept at designing intuitive, high-performance single-page applications (SPAs), collaborating with UX designers, and leading Agile Scrum teams to deliver business-driven solutions.</w:t>
      </w:r>
    </w:p>
    <w:p w14:paraId="409ED017" w14:textId="39C2E28E" w:rsidR="00736493" w:rsidRPr="00736493" w:rsidRDefault="008E3B0B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>
        <w:rPr>
          <w:rFonts w:cs="Arial"/>
          <w:sz w:val="20"/>
          <w:szCs w:val="20"/>
          <w:lang w:val="en-IN"/>
        </w:rPr>
        <w:t>10</w:t>
      </w:r>
      <w:r w:rsidR="00736493" w:rsidRPr="00736493">
        <w:rPr>
          <w:rFonts w:cs="Arial"/>
          <w:sz w:val="20"/>
          <w:szCs w:val="20"/>
          <w:lang w:val="en-IN"/>
        </w:rPr>
        <w:t>+ years of ReactJS expertise with Hooks, Redux, Context API, React Router, Material-UI, Bootstrap, and Tailwind.</w:t>
      </w:r>
    </w:p>
    <w:p w14:paraId="27A1D707" w14:textId="77777777" w:rsidR="00736493" w:rsidRPr="00736493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Built responsive SPAs with component-based architecture, reusable libraries, and state management.</w:t>
      </w:r>
    </w:p>
    <w:p w14:paraId="06C2E4C3" w14:textId="77777777" w:rsidR="00736493" w:rsidRPr="00736493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 xml:space="preserve">Strong UI/UX </w:t>
      </w:r>
      <w:proofErr w:type="gramStart"/>
      <w:r w:rsidRPr="00736493">
        <w:rPr>
          <w:rFonts w:cs="Arial"/>
          <w:sz w:val="20"/>
          <w:szCs w:val="20"/>
          <w:lang w:val="en-IN"/>
        </w:rPr>
        <w:t>focus:</w:t>
      </w:r>
      <w:proofErr w:type="gramEnd"/>
      <w:r w:rsidRPr="00736493">
        <w:rPr>
          <w:rFonts w:cs="Arial"/>
          <w:sz w:val="20"/>
          <w:szCs w:val="20"/>
          <w:lang w:val="en-IN"/>
        </w:rPr>
        <w:t xml:space="preserve"> pixel-perfect front-end implementation, accessibility (WCAG), and cross-browser compatibility.</w:t>
      </w:r>
    </w:p>
    <w:p w14:paraId="7DCECFAC" w14:textId="77777777" w:rsidR="00736493" w:rsidRPr="00736493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Optimized React applications for performance across web and mobile platforms.</w:t>
      </w:r>
    </w:p>
    <w:p w14:paraId="0201FA97" w14:textId="77777777" w:rsidR="00736493" w:rsidRPr="00736493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Integrated React with REST APIs, GraphQL, Firebase, MongoDB, and AWS/Azure backends.</w:t>
      </w:r>
    </w:p>
    <w:p w14:paraId="20F72522" w14:textId="77777777" w:rsidR="00736493" w:rsidRPr="00736493" w:rsidRDefault="00736493" w:rsidP="008E3B0B">
      <w:pPr>
        <w:pStyle w:val="Heading1"/>
        <w:numPr>
          <w:ilvl w:val="0"/>
          <w:numId w:val="3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Experienced with testing React apps using Jest, Enzyme, Mocha, Jasmine.</w:t>
      </w:r>
    </w:p>
    <w:p w14:paraId="44585E9F" w14:textId="5B22E76C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</w:p>
    <w:p w14:paraId="3CEBC4B0" w14:textId="75105ADC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>TECHNICAL SKILLS</w:t>
      </w:r>
    </w:p>
    <w:p w14:paraId="3BE56A41" w14:textId="77777777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 xml:space="preserve">Front-End / UI: </w:t>
      </w:r>
      <w:r w:rsidRPr="008E3B0B">
        <w:rPr>
          <w:rFonts w:cs="Arial"/>
          <w:sz w:val="20"/>
          <w:szCs w:val="20"/>
          <w:lang w:val="en-IN"/>
        </w:rPr>
        <w:t>React (Hooks, Redux, Context API), Angular 13–16, JavaScript (ES6+), TypeScript, jQuery, HTML5, CSS3, Bootstrap 4/5, SASS/LESS, Tailwind CSS</w:t>
      </w:r>
    </w:p>
    <w:p w14:paraId="6B2A230A" w14:textId="77777777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 xml:space="preserve">Back-End: </w:t>
      </w:r>
      <w:r w:rsidRPr="008E3B0B">
        <w:rPr>
          <w:rFonts w:cs="Arial"/>
          <w:sz w:val="20"/>
          <w:szCs w:val="20"/>
          <w:lang w:val="en-IN"/>
        </w:rPr>
        <w:t>Java 11, Spring Boot, Node.js, Express.js, Hibernate, RESTful APIs, Microservices</w:t>
      </w:r>
    </w:p>
    <w:p w14:paraId="4A8F3842" w14:textId="77777777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 xml:space="preserve">Testing: </w:t>
      </w:r>
      <w:r w:rsidRPr="008E3B0B">
        <w:rPr>
          <w:rFonts w:cs="Arial"/>
          <w:sz w:val="20"/>
          <w:szCs w:val="20"/>
          <w:lang w:val="en-IN"/>
        </w:rPr>
        <w:t>Jest, Enzyme, Jasmine, Mocha, JUnit, Selenium, Cypress</w:t>
      </w:r>
    </w:p>
    <w:p w14:paraId="736E1F1B" w14:textId="77777777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 xml:space="preserve">Databases: </w:t>
      </w:r>
      <w:r w:rsidRPr="008E3B0B">
        <w:rPr>
          <w:rFonts w:cs="Arial"/>
          <w:sz w:val="20"/>
          <w:szCs w:val="20"/>
          <w:lang w:val="en-IN"/>
        </w:rPr>
        <w:t>MongoDB, MySQL, PostgreSQL, Oracle, Cosmos DB</w:t>
      </w:r>
    </w:p>
    <w:p w14:paraId="62AC348F" w14:textId="77777777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 xml:space="preserve">Cloud/DevOps: </w:t>
      </w:r>
      <w:r w:rsidRPr="008E3B0B">
        <w:rPr>
          <w:rFonts w:cs="Arial"/>
          <w:sz w:val="20"/>
          <w:szCs w:val="20"/>
          <w:lang w:val="en-IN"/>
        </w:rPr>
        <w:t>AWS (EC2, S3, Lambda), Azure (App Services, Cosmos), Jenkins, GitLab CI/CD, Docker, Kubernetes, Terraform</w:t>
      </w:r>
    </w:p>
    <w:p w14:paraId="3C0A539F" w14:textId="789E8990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8E3B0B">
        <w:rPr>
          <w:rFonts w:cs="Arial"/>
          <w:b/>
          <w:bCs/>
          <w:sz w:val="20"/>
          <w:szCs w:val="20"/>
          <w:lang w:val="en-IN"/>
        </w:rPr>
        <w:t xml:space="preserve">Tools: </w:t>
      </w:r>
      <w:r w:rsidRPr="008E3B0B">
        <w:rPr>
          <w:rFonts w:cs="Arial"/>
          <w:sz w:val="20"/>
          <w:szCs w:val="20"/>
          <w:lang w:val="en-IN"/>
        </w:rPr>
        <w:t>Git, Jira, Confluence, Eclipse, IntelliJ, VS Code, Postman</w:t>
      </w:r>
      <w:r w:rsidRPr="008E3B0B">
        <w:rPr>
          <w:rFonts w:cs="Arial"/>
          <w:b/>
          <w:bCs/>
          <w:sz w:val="20"/>
          <w:szCs w:val="20"/>
          <w:lang w:val="en-IN"/>
        </w:rPr>
        <w:t xml:space="preserve"> </w:t>
      </w:r>
    </w:p>
    <w:p w14:paraId="617807E4" w14:textId="77777777" w:rsidR="00736493" w:rsidRPr="00736493" w:rsidRDefault="00736493" w:rsidP="008E3B0B">
      <w:pPr>
        <w:rPr>
          <w:rFonts w:cs="Arial"/>
          <w:sz w:val="20"/>
          <w:szCs w:val="20"/>
          <w:lang w:val="en-IN"/>
        </w:rPr>
      </w:pPr>
    </w:p>
    <w:p w14:paraId="7336DD97" w14:textId="77777777" w:rsid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PROFESSIONAL EXPERIENCE</w:t>
      </w:r>
    </w:p>
    <w:p w14:paraId="5C77CDED" w14:textId="77777777" w:rsidR="008E3B0B" w:rsidRPr="00736493" w:rsidRDefault="008E3B0B" w:rsidP="008E3B0B">
      <w:pPr>
        <w:rPr>
          <w:lang w:val="en-IN"/>
        </w:rPr>
      </w:pPr>
    </w:p>
    <w:p w14:paraId="18BECED2" w14:textId="3FD8B854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React/Full Stack Developer | CAS (Chemical Abstracts Services), Columbus,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sz w:val="20"/>
          <w:szCs w:val="20"/>
          <w:lang w:val="en-IN"/>
        </w:rPr>
        <w:t>Apr 2025 – Present</w:t>
      </w:r>
    </w:p>
    <w:p w14:paraId="6B110AAE" w14:textId="77777777" w:rsidR="00736493" w:rsidRPr="00736493" w:rsidRDefault="00736493" w:rsidP="008E3B0B">
      <w:pPr>
        <w:pStyle w:val="Heading1"/>
        <w:numPr>
          <w:ilvl w:val="0"/>
          <w:numId w:val="24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Lead ReactJS front-end development of enterprise web apps with Angular 16 + React hybrid architecture.</w:t>
      </w:r>
    </w:p>
    <w:p w14:paraId="07D39E7D" w14:textId="77777777" w:rsidR="00736493" w:rsidRPr="00736493" w:rsidRDefault="00736493" w:rsidP="008E3B0B">
      <w:pPr>
        <w:pStyle w:val="Heading1"/>
        <w:numPr>
          <w:ilvl w:val="0"/>
          <w:numId w:val="24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Designed reusable React components, Hooks-based state management, and modular UI.</w:t>
      </w:r>
    </w:p>
    <w:p w14:paraId="5C73DCD4" w14:textId="77777777" w:rsidR="00736493" w:rsidRPr="00736493" w:rsidRDefault="00736493" w:rsidP="008E3B0B">
      <w:pPr>
        <w:pStyle w:val="Heading1"/>
        <w:numPr>
          <w:ilvl w:val="0"/>
          <w:numId w:val="24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 xml:space="preserve">Integrated RESTful APIs with React apps using Axios and </w:t>
      </w:r>
      <w:proofErr w:type="gramStart"/>
      <w:r w:rsidRPr="00736493">
        <w:rPr>
          <w:rFonts w:cs="Arial"/>
          <w:bCs/>
          <w:sz w:val="20"/>
          <w:szCs w:val="20"/>
          <w:lang w:val="en-IN"/>
        </w:rPr>
        <w:t>Fetch;</w:t>
      </w:r>
      <w:proofErr w:type="gramEnd"/>
      <w:r w:rsidRPr="00736493">
        <w:rPr>
          <w:rFonts w:cs="Arial"/>
          <w:bCs/>
          <w:sz w:val="20"/>
          <w:szCs w:val="20"/>
          <w:lang w:val="en-IN"/>
        </w:rPr>
        <w:t xml:space="preserve"> optimized API calls with Redux middleware.</w:t>
      </w:r>
    </w:p>
    <w:p w14:paraId="63EB8C6D" w14:textId="77777777" w:rsidR="00736493" w:rsidRPr="00736493" w:rsidRDefault="00736493" w:rsidP="008E3B0B">
      <w:pPr>
        <w:pStyle w:val="Heading1"/>
        <w:numPr>
          <w:ilvl w:val="0"/>
          <w:numId w:val="24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Built responsive layouts with Bootstrap 5 and custom CSS3 media queries.</w:t>
      </w:r>
    </w:p>
    <w:p w14:paraId="5E772283" w14:textId="77777777" w:rsidR="00736493" w:rsidRPr="00736493" w:rsidRDefault="00736493" w:rsidP="008E3B0B">
      <w:pPr>
        <w:pStyle w:val="Heading1"/>
        <w:numPr>
          <w:ilvl w:val="0"/>
          <w:numId w:val="24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Conducted code reviews and mentored junior developers on React best practices.</w:t>
      </w:r>
    </w:p>
    <w:p w14:paraId="1B73F188" w14:textId="77777777" w:rsidR="00736493" w:rsidRPr="00736493" w:rsidRDefault="00736493" w:rsidP="008E3B0B">
      <w:pPr>
        <w:pStyle w:val="Heading1"/>
        <w:numPr>
          <w:ilvl w:val="0"/>
          <w:numId w:val="24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Implemented Jest + Enzyme unit tests for React UI components.</w:t>
      </w:r>
    </w:p>
    <w:p w14:paraId="4A059E23" w14:textId="77777777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Environment:</w:t>
      </w:r>
      <w:r w:rsidRPr="00736493">
        <w:rPr>
          <w:rFonts w:cs="Arial"/>
          <w:b/>
          <w:sz w:val="20"/>
          <w:szCs w:val="20"/>
          <w:lang w:val="en-IN"/>
        </w:rPr>
        <w:t xml:space="preserve"> React 18, Redux, JavaScript (ES6+), Angular 16, Spring Boot, REST APIs, MongoDB, AWS, Jenkins</w:t>
      </w:r>
    </w:p>
    <w:p w14:paraId="5490733D" w14:textId="125DF6D9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</w:p>
    <w:p w14:paraId="0F204AE1" w14:textId="21240FC3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React/Full Stack Developer | Key Bank, Cleveland,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sz w:val="20"/>
          <w:szCs w:val="20"/>
          <w:lang w:val="en-IN"/>
        </w:rPr>
        <w:t>Mar 2024 – Mar 2025</w:t>
      </w:r>
    </w:p>
    <w:p w14:paraId="64E555C1" w14:textId="77777777" w:rsidR="00736493" w:rsidRPr="00736493" w:rsidRDefault="00736493" w:rsidP="008E3B0B">
      <w:pPr>
        <w:pStyle w:val="Heading1"/>
        <w:numPr>
          <w:ilvl w:val="0"/>
          <w:numId w:val="25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Developed a React-based dashboard with dynamic data visualization and reusable UI components.</w:t>
      </w:r>
    </w:p>
    <w:p w14:paraId="4D17B9E9" w14:textId="77777777" w:rsidR="00736493" w:rsidRPr="00736493" w:rsidRDefault="00736493" w:rsidP="008E3B0B">
      <w:pPr>
        <w:pStyle w:val="Heading1"/>
        <w:numPr>
          <w:ilvl w:val="0"/>
          <w:numId w:val="25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Migrated legacy Angular modules into React components, improving performance and maintainability.</w:t>
      </w:r>
    </w:p>
    <w:p w14:paraId="2243EF98" w14:textId="77777777" w:rsidR="00736493" w:rsidRPr="00736493" w:rsidRDefault="00736493" w:rsidP="008E3B0B">
      <w:pPr>
        <w:pStyle w:val="Heading1"/>
        <w:numPr>
          <w:ilvl w:val="0"/>
          <w:numId w:val="25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Implemented form validations, routing, and authentication flows in React using Context API + Hooks.</w:t>
      </w:r>
    </w:p>
    <w:p w14:paraId="234B6CCB" w14:textId="77777777" w:rsidR="00736493" w:rsidRPr="00736493" w:rsidRDefault="00736493" w:rsidP="008E3B0B">
      <w:pPr>
        <w:pStyle w:val="Heading1"/>
        <w:numPr>
          <w:ilvl w:val="0"/>
          <w:numId w:val="25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Collaborated with designers to deliver responsive, mobile-friendly UI.</w:t>
      </w:r>
    </w:p>
    <w:p w14:paraId="1F9961AB" w14:textId="77777777" w:rsidR="00736493" w:rsidRPr="00736493" w:rsidRDefault="00736493" w:rsidP="008E3B0B">
      <w:pPr>
        <w:pStyle w:val="Heading1"/>
        <w:numPr>
          <w:ilvl w:val="0"/>
          <w:numId w:val="25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Built automated CI/CD pipelines for React app deployments using Jenkins.</w:t>
      </w:r>
    </w:p>
    <w:p w14:paraId="5A44A041" w14:textId="77777777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Environment:</w:t>
      </w:r>
      <w:r w:rsidRPr="00736493">
        <w:rPr>
          <w:rFonts w:cs="Arial"/>
          <w:b/>
          <w:sz w:val="20"/>
          <w:szCs w:val="20"/>
          <w:lang w:val="en-IN"/>
        </w:rPr>
        <w:t xml:space="preserve"> React 18, Redux, JavaScript/TypeScript, Angular, Spring Boot, REST APIs, MongoDB, AWS</w:t>
      </w:r>
    </w:p>
    <w:p w14:paraId="15C4D43A" w14:textId="39D38D18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</w:p>
    <w:p w14:paraId="35E410F8" w14:textId="69C138D8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React/Full Stack Developer | PricewaterhouseCoopers (PwC)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sz w:val="20"/>
          <w:szCs w:val="20"/>
          <w:lang w:val="en-IN"/>
        </w:rPr>
        <w:t>Apr 2022 – Aug 2024</w:t>
      </w:r>
    </w:p>
    <w:p w14:paraId="096BBEBB" w14:textId="77777777" w:rsidR="00736493" w:rsidRPr="00736493" w:rsidRDefault="00736493" w:rsidP="008E3B0B">
      <w:pPr>
        <w:pStyle w:val="Heading1"/>
        <w:numPr>
          <w:ilvl w:val="0"/>
          <w:numId w:val="2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Upgraded internal accounting app UI from Angular 7 → Angular 15, while adding new React modules.</w:t>
      </w:r>
    </w:p>
    <w:p w14:paraId="0580CE19" w14:textId="77777777" w:rsidR="00736493" w:rsidRPr="00736493" w:rsidRDefault="00736493" w:rsidP="008E3B0B">
      <w:pPr>
        <w:pStyle w:val="Heading1"/>
        <w:numPr>
          <w:ilvl w:val="0"/>
          <w:numId w:val="2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Implemented React reusable components for dashboards, forms, and workflows.</w:t>
      </w:r>
    </w:p>
    <w:p w14:paraId="396F5778" w14:textId="77777777" w:rsidR="00736493" w:rsidRPr="00736493" w:rsidRDefault="00736493" w:rsidP="008E3B0B">
      <w:pPr>
        <w:pStyle w:val="Heading1"/>
        <w:numPr>
          <w:ilvl w:val="0"/>
          <w:numId w:val="2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Deployed applications on Azure (VMs, App Services, Cosmos DB).</w:t>
      </w:r>
    </w:p>
    <w:p w14:paraId="7F7B6DE2" w14:textId="77777777" w:rsidR="00736493" w:rsidRPr="00736493" w:rsidRDefault="00736493" w:rsidP="008E3B0B">
      <w:pPr>
        <w:pStyle w:val="Heading1"/>
        <w:numPr>
          <w:ilvl w:val="0"/>
          <w:numId w:val="2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Used React with Redux Toolkit for state management and async API handling.</w:t>
      </w:r>
    </w:p>
    <w:p w14:paraId="3D336865" w14:textId="77777777" w:rsidR="00736493" w:rsidRPr="00736493" w:rsidRDefault="00736493" w:rsidP="008E3B0B">
      <w:pPr>
        <w:pStyle w:val="Heading1"/>
        <w:numPr>
          <w:ilvl w:val="0"/>
          <w:numId w:val="26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Led responsive/mobile-first redesign, ensuring cross-browser and accessibility compliance.</w:t>
      </w:r>
    </w:p>
    <w:p w14:paraId="32C77EE0" w14:textId="27222A12" w:rsid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Environment:</w:t>
      </w:r>
      <w:r w:rsidRPr="00736493">
        <w:rPr>
          <w:rFonts w:cs="Arial"/>
          <w:b/>
          <w:sz w:val="20"/>
          <w:szCs w:val="20"/>
          <w:lang w:val="en-IN"/>
        </w:rPr>
        <w:t xml:space="preserve"> React, Redux, Angular, Spring Boot, Azure, MongoDB, Jest, GitLab CI/CD</w:t>
      </w:r>
    </w:p>
    <w:p w14:paraId="0780AF5D" w14:textId="77777777" w:rsidR="008E3B0B" w:rsidRPr="00736493" w:rsidRDefault="008E3B0B" w:rsidP="008E3B0B">
      <w:pPr>
        <w:rPr>
          <w:lang w:val="en-IN"/>
        </w:rPr>
      </w:pPr>
    </w:p>
    <w:p w14:paraId="06176CB1" w14:textId="30920DD0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React Developer | Ally Bank (Charter Communications), St. Louis, MO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sz w:val="20"/>
          <w:szCs w:val="20"/>
          <w:lang w:val="en-IN"/>
        </w:rPr>
        <w:t>Nov 2020 – Jul 2022</w:t>
      </w:r>
    </w:p>
    <w:p w14:paraId="4BB1819D" w14:textId="77777777" w:rsidR="00736493" w:rsidRPr="00736493" w:rsidRDefault="00736493" w:rsidP="008E3B0B">
      <w:pPr>
        <w:pStyle w:val="Heading1"/>
        <w:numPr>
          <w:ilvl w:val="0"/>
          <w:numId w:val="27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Built React UI components for customer onboarding and account management.</w:t>
      </w:r>
    </w:p>
    <w:p w14:paraId="73C65087" w14:textId="77777777" w:rsidR="00736493" w:rsidRPr="00736493" w:rsidRDefault="00736493" w:rsidP="008E3B0B">
      <w:pPr>
        <w:pStyle w:val="Heading1"/>
        <w:numPr>
          <w:ilvl w:val="0"/>
          <w:numId w:val="27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lastRenderedPageBreak/>
        <w:t>Used TypeScript with React to ensure strong typing and scalability.</w:t>
      </w:r>
    </w:p>
    <w:p w14:paraId="1A0C4BD9" w14:textId="77777777" w:rsidR="00736493" w:rsidRPr="00736493" w:rsidRDefault="00736493" w:rsidP="008E3B0B">
      <w:pPr>
        <w:pStyle w:val="Heading1"/>
        <w:numPr>
          <w:ilvl w:val="0"/>
          <w:numId w:val="27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Integrated with Kotlin-based backend services via REST APIs.</w:t>
      </w:r>
    </w:p>
    <w:p w14:paraId="64C68099" w14:textId="77777777" w:rsidR="00736493" w:rsidRPr="00736493" w:rsidRDefault="00736493" w:rsidP="008E3B0B">
      <w:pPr>
        <w:pStyle w:val="Heading1"/>
        <w:numPr>
          <w:ilvl w:val="0"/>
          <w:numId w:val="27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Conducted performance optimization of React apps using React Profiler and lazy loading.</w:t>
      </w:r>
    </w:p>
    <w:p w14:paraId="2E405356" w14:textId="77777777" w:rsidR="00736493" w:rsidRPr="00736493" w:rsidRDefault="00736493" w:rsidP="008E3B0B">
      <w:pPr>
        <w:pStyle w:val="Heading1"/>
        <w:numPr>
          <w:ilvl w:val="0"/>
          <w:numId w:val="27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Implemented unit/integration testing using Jest and Cypress.</w:t>
      </w:r>
    </w:p>
    <w:p w14:paraId="74C9D757" w14:textId="77777777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Environment:</w:t>
      </w:r>
      <w:r w:rsidRPr="00736493">
        <w:rPr>
          <w:rFonts w:cs="Arial"/>
          <w:b/>
          <w:sz w:val="20"/>
          <w:szCs w:val="20"/>
          <w:lang w:val="en-IN"/>
        </w:rPr>
        <w:t xml:space="preserve"> React, TypeScript, Kotlin, Spring Boot, MongoDB, AWS, Splunk</w:t>
      </w:r>
    </w:p>
    <w:p w14:paraId="7E572148" w14:textId="270A035A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</w:p>
    <w:p w14:paraId="20F0D59E" w14:textId="6A1B9D0E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React/Front-End Developer | State of Indiana, Indianapolis, IN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sz w:val="20"/>
          <w:szCs w:val="20"/>
          <w:lang w:val="en-IN"/>
        </w:rPr>
        <w:t>Jun 2019 – Jun 2020</w:t>
      </w:r>
    </w:p>
    <w:p w14:paraId="523FD20F" w14:textId="77777777" w:rsidR="00736493" w:rsidRPr="00736493" w:rsidRDefault="00736493" w:rsidP="008E3B0B">
      <w:pPr>
        <w:pStyle w:val="Heading1"/>
        <w:numPr>
          <w:ilvl w:val="0"/>
          <w:numId w:val="28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Developed React SPAs with Redux for state management.</w:t>
      </w:r>
    </w:p>
    <w:p w14:paraId="756A641C" w14:textId="77777777" w:rsidR="00736493" w:rsidRPr="00736493" w:rsidRDefault="00736493" w:rsidP="008E3B0B">
      <w:pPr>
        <w:pStyle w:val="Heading1"/>
        <w:numPr>
          <w:ilvl w:val="0"/>
          <w:numId w:val="28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Created modular React Hooks-based UI components.</w:t>
      </w:r>
    </w:p>
    <w:p w14:paraId="0D8F7E23" w14:textId="77777777" w:rsidR="00736493" w:rsidRPr="00736493" w:rsidRDefault="00736493" w:rsidP="008E3B0B">
      <w:pPr>
        <w:pStyle w:val="Heading1"/>
        <w:numPr>
          <w:ilvl w:val="0"/>
          <w:numId w:val="28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Built real-time APIs with Node.js for React integration.</w:t>
      </w:r>
    </w:p>
    <w:p w14:paraId="54E6B0D9" w14:textId="77777777" w:rsidR="00736493" w:rsidRPr="00736493" w:rsidRDefault="00736493" w:rsidP="008E3B0B">
      <w:pPr>
        <w:pStyle w:val="Heading1"/>
        <w:numPr>
          <w:ilvl w:val="0"/>
          <w:numId w:val="28"/>
        </w:numPr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Cs/>
          <w:sz w:val="20"/>
          <w:szCs w:val="20"/>
          <w:lang w:val="en-IN"/>
        </w:rPr>
      </w:pPr>
      <w:r w:rsidRPr="00736493">
        <w:rPr>
          <w:rFonts w:cs="Arial"/>
          <w:bCs/>
          <w:sz w:val="20"/>
          <w:szCs w:val="20"/>
          <w:lang w:val="en-IN"/>
        </w:rPr>
        <w:t>Automated build/deploy pipelines with GitLab CI/CD + Jenkins.</w:t>
      </w:r>
    </w:p>
    <w:p w14:paraId="311B4E26" w14:textId="77777777" w:rsidR="00736493" w:rsidRPr="00736493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Environment:</w:t>
      </w:r>
      <w:r w:rsidRPr="00736493">
        <w:rPr>
          <w:rFonts w:cs="Arial"/>
          <w:b/>
          <w:sz w:val="20"/>
          <w:szCs w:val="20"/>
          <w:lang w:val="en-IN"/>
        </w:rPr>
        <w:t xml:space="preserve"> React, Redux, Node.js, Angular 13, Spring Boot, PostgreSQL, AWS</w:t>
      </w:r>
    </w:p>
    <w:p w14:paraId="0C2B1382" w14:textId="135601B1" w:rsidR="00736493" w:rsidRPr="008E3B0B" w:rsidRDefault="00736493" w:rsidP="008E3B0B">
      <w:pPr>
        <w:pStyle w:val="Heading1"/>
        <w:shd w:val="clear" w:color="auto" w:fill="FFFFFF"/>
        <w:tabs>
          <w:tab w:val="left" w:pos="1440"/>
        </w:tabs>
        <w:jc w:val="both"/>
        <w:textAlignment w:val="baseline"/>
        <w:rPr>
          <w:rFonts w:cs="Arial"/>
          <w:b/>
          <w:sz w:val="20"/>
          <w:szCs w:val="20"/>
        </w:rPr>
      </w:pPr>
      <w:r w:rsidRPr="008E3B0B">
        <w:rPr>
          <w:rFonts w:cs="Arial"/>
          <w:b/>
          <w:sz w:val="20"/>
          <w:szCs w:val="20"/>
        </w:rPr>
        <w:t xml:space="preserve"> </w:t>
      </w:r>
    </w:p>
    <w:p w14:paraId="5B12504B" w14:textId="00866FA5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Java Software Engineer | WestRock Company, Atlanta, GA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bCs/>
          <w:sz w:val="20"/>
          <w:szCs w:val="20"/>
          <w:lang w:val="en-IN"/>
        </w:rPr>
        <w:t>Jun 2018 – May 2019</w:t>
      </w:r>
    </w:p>
    <w:p w14:paraId="689F42BB" w14:textId="77777777" w:rsidR="00736493" w:rsidRPr="00736493" w:rsidRDefault="00736493" w:rsidP="008E3B0B">
      <w:pPr>
        <w:numPr>
          <w:ilvl w:val="0"/>
          <w:numId w:val="29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Built ReactJS + Angular 13 SPA front-ends, creating reusable components, custom directives, and form modules.</w:t>
      </w:r>
    </w:p>
    <w:p w14:paraId="40CFF8F1" w14:textId="77777777" w:rsidR="00736493" w:rsidRPr="00736493" w:rsidRDefault="00736493" w:rsidP="008E3B0B">
      <w:pPr>
        <w:numPr>
          <w:ilvl w:val="0"/>
          <w:numId w:val="29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Developed and tested JavaScript/TypeScript UI libraries with Bootstrap 4, CSS3, and AJAX.</w:t>
      </w:r>
    </w:p>
    <w:p w14:paraId="058E1CCE" w14:textId="77777777" w:rsidR="00736493" w:rsidRPr="00736493" w:rsidRDefault="00736493" w:rsidP="008E3B0B">
      <w:pPr>
        <w:numPr>
          <w:ilvl w:val="0"/>
          <w:numId w:val="29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Optimized React components with Gulp/Grunt bundling and lazy loading for performance.</w:t>
      </w:r>
    </w:p>
    <w:p w14:paraId="37F3C9DA" w14:textId="77777777" w:rsidR="00736493" w:rsidRPr="00736493" w:rsidRDefault="00736493" w:rsidP="008E3B0B">
      <w:pPr>
        <w:numPr>
          <w:ilvl w:val="0"/>
          <w:numId w:val="29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Designed Azure-hosted Java applications using App Service, AKS, and Functions.</w:t>
      </w:r>
    </w:p>
    <w:p w14:paraId="1E9380D2" w14:textId="77777777" w:rsidR="00736493" w:rsidRPr="00736493" w:rsidRDefault="00736493" w:rsidP="008E3B0B">
      <w:pPr>
        <w:numPr>
          <w:ilvl w:val="0"/>
          <w:numId w:val="29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Implemented REST API integrations with Node.js + React for real-time user data.</w:t>
      </w:r>
    </w:p>
    <w:p w14:paraId="1BC1BCDA" w14:textId="77777777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Tech Stack:</w:t>
      </w:r>
      <w:r w:rsidRPr="00736493">
        <w:rPr>
          <w:rFonts w:cs="Arial"/>
          <w:sz w:val="20"/>
          <w:szCs w:val="20"/>
          <w:lang w:val="en-IN"/>
        </w:rPr>
        <w:t xml:space="preserve"> ReactJS, Angular 13, Java 8, Spring Boot, Node.js, Azure, MongoDB, Oracle, CSS3, Bootstrap 4</w:t>
      </w:r>
    </w:p>
    <w:p w14:paraId="7276B263" w14:textId="658B9979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</w:p>
    <w:p w14:paraId="61AA24BB" w14:textId="2FB04EAA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Java Software Engineer | Nestlé USA (Gerber Life), Fremont, MI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bCs/>
          <w:sz w:val="20"/>
          <w:szCs w:val="20"/>
          <w:lang w:val="en-IN"/>
        </w:rPr>
        <w:t>Jul 2016 – Jun 2018</w:t>
      </w:r>
    </w:p>
    <w:p w14:paraId="575015B7" w14:textId="77777777" w:rsidR="00736493" w:rsidRPr="00736493" w:rsidRDefault="00736493" w:rsidP="008E3B0B">
      <w:pPr>
        <w:numPr>
          <w:ilvl w:val="0"/>
          <w:numId w:val="30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Migrated MEAN stack applications from AngularJS → Angular 4/5, improving app speed &amp; maintainability.</w:t>
      </w:r>
    </w:p>
    <w:p w14:paraId="365DEA05" w14:textId="77777777" w:rsidR="00736493" w:rsidRPr="00736493" w:rsidRDefault="00736493" w:rsidP="008E3B0B">
      <w:pPr>
        <w:numPr>
          <w:ilvl w:val="0"/>
          <w:numId w:val="30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Developed React modules with Redux and MongoDB for dynamic data-driven dashboards.</w:t>
      </w:r>
    </w:p>
    <w:p w14:paraId="4BE781CE" w14:textId="77777777" w:rsidR="00736493" w:rsidRPr="00736493" w:rsidRDefault="00736493" w:rsidP="008E3B0B">
      <w:pPr>
        <w:numPr>
          <w:ilvl w:val="0"/>
          <w:numId w:val="30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Integrated AWS services (CloudFront, Lambda, S3) for hybrid front-end apps.</w:t>
      </w:r>
    </w:p>
    <w:p w14:paraId="0B6B9A53" w14:textId="77777777" w:rsidR="00736493" w:rsidRPr="00736493" w:rsidRDefault="00736493" w:rsidP="008E3B0B">
      <w:pPr>
        <w:numPr>
          <w:ilvl w:val="0"/>
          <w:numId w:val="30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Built responsive React UI with SASS/LESS and REST/JSON APIs.</w:t>
      </w:r>
    </w:p>
    <w:p w14:paraId="3A0C1781" w14:textId="77777777" w:rsidR="00736493" w:rsidRPr="00736493" w:rsidRDefault="00736493" w:rsidP="008E3B0B">
      <w:pPr>
        <w:numPr>
          <w:ilvl w:val="0"/>
          <w:numId w:val="30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Wrote unit tests with Jasmine &amp; Karma; practiced Agile Scrum with Jira.</w:t>
      </w:r>
    </w:p>
    <w:p w14:paraId="7CEE6FEC" w14:textId="77777777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Tech Stack:</w:t>
      </w:r>
      <w:r w:rsidRPr="00736493">
        <w:rPr>
          <w:rFonts w:cs="Arial"/>
          <w:sz w:val="20"/>
          <w:szCs w:val="20"/>
          <w:lang w:val="en-IN"/>
        </w:rPr>
        <w:t xml:space="preserve"> React, Angular 4/5, Java, Spring Boot, AWS (S3, CloudFront, Lambda), MongoDB, Jenkins</w:t>
      </w:r>
    </w:p>
    <w:p w14:paraId="6248BC8C" w14:textId="641F2663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</w:p>
    <w:p w14:paraId="2340861C" w14:textId="0FC463BE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Java Software Engineer | American Electric Power (AEP), Columbus,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bCs/>
          <w:sz w:val="20"/>
          <w:szCs w:val="20"/>
          <w:lang w:val="en-IN"/>
        </w:rPr>
        <w:t>Oct 2015 – Jun 2016</w:t>
      </w:r>
    </w:p>
    <w:p w14:paraId="7D65937F" w14:textId="77777777" w:rsidR="00736493" w:rsidRPr="00736493" w:rsidRDefault="00736493" w:rsidP="008E3B0B">
      <w:pPr>
        <w:numPr>
          <w:ilvl w:val="0"/>
          <w:numId w:val="31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Created AngularJS + React UI modules with AJAX/JSON data handling and Bootstrap styling.</w:t>
      </w:r>
    </w:p>
    <w:p w14:paraId="3CD8593C" w14:textId="77777777" w:rsidR="00736493" w:rsidRPr="00736493" w:rsidRDefault="00736493" w:rsidP="008E3B0B">
      <w:pPr>
        <w:numPr>
          <w:ilvl w:val="0"/>
          <w:numId w:val="31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Developed reusable front-end components (drag-and-drop, modal dialogs, validation forms).</w:t>
      </w:r>
    </w:p>
    <w:p w14:paraId="52E4346D" w14:textId="77777777" w:rsidR="00736493" w:rsidRPr="00736493" w:rsidRDefault="00736493" w:rsidP="008E3B0B">
      <w:pPr>
        <w:numPr>
          <w:ilvl w:val="0"/>
          <w:numId w:val="31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Integrated REST APIs with React &amp; Node.js; built unit tests with Jasmine &amp; Karma.</w:t>
      </w:r>
    </w:p>
    <w:p w14:paraId="17BC2D71" w14:textId="77777777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Tech Stack:</w:t>
      </w:r>
      <w:r w:rsidRPr="00736493">
        <w:rPr>
          <w:rFonts w:cs="Arial"/>
          <w:sz w:val="20"/>
          <w:szCs w:val="20"/>
          <w:lang w:val="en-IN"/>
        </w:rPr>
        <w:t xml:space="preserve"> React, AngularJS, Node.js, Spring Boot, MongoDB, Jenkins, REST APIs</w:t>
      </w:r>
    </w:p>
    <w:p w14:paraId="2927F47C" w14:textId="24DDC017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</w:p>
    <w:p w14:paraId="79C9D325" w14:textId="52A99DCD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Technical Manager | Nationwide Insurance, Columbus,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bCs/>
          <w:sz w:val="20"/>
          <w:szCs w:val="20"/>
          <w:lang w:val="en-IN"/>
        </w:rPr>
        <w:t>Apr 2014 – Sep 2015</w:t>
      </w:r>
    </w:p>
    <w:p w14:paraId="4EB62A40" w14:textId="77777777" w:rsidR="00736493" w:rsidRPr="00736493" w:rsidRDefault="00736493" w:rsidP="008E3B0B">
      <w:pPr>
        <w:numPr>
          <w:ilvl w:val="0"/>
          <w:numId w:val="32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Directed development of RESTful web services and front-end UIs (Backbone.js, AngularJS, React).</w:t>
      </w:r>
    </w:p>
    <w:p w14:paraId="3D7FC42C" w14:textId="77777777" w:rsidR="00736493" w:rsidRPr="00736493" w:rsidRDefault="00736493" w:rsidP="008E3B0B">
      <w:pPr>
        <w:numPr>
          <w:ilvl w:val="0"/>
          <w:numId w:val="32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Oversaw Agile Scrum process (sprints, backlog, Jira) while leading cross-functional teams.</w:t>
      </w:r>
    </w:p>
    <w:p w14:paraId="6995AD8A" w14:textId="77777777" w:rsidR="00736493" w:rsidRPr="00736493" w:rsidRDefault="00736493" w:rsidP="008E3B0B">
      <w:pPr>
        <w:numPr>
          <w:ilvl w:val="0"/>
          <w:numId w:val="32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Established CI/CD using Jenkins and automated builds.</w:t>
      </w:r>
    </w:p>
    <w:p w14:paraId="2E2F7401" w14:textId="77777777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Tech Stack:</w:t>
      </w:r>
      <w:r w:rsidRPr="00736493">
        <w:rPr>
          <w:rFonts w:cs="Arial"/>
          <w:sz w:val="20"/>
          <w:szCs w:val="20"/>
          <w:lang w:val="en-IN"/>
        </w:rPr>
        <w:t xml:space="preserve"> React, AngularJS, Backbone.js, Java, Spring, REST APIs, Oracle, Jenkins</w:t>
      </w:r>
    </w:p>
    <w:p w14:paraId="6D822147" w14:textId="69E8F591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</w:p>
    <w:p w14:paraId="1FCF3C0B" w14:textId="5B9B560F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b/>
          <w:bCs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Java Engineer | Progressive Medical, Inc., Westerville,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Pr="00736493">
        <w:rPr>
          <w:rFonts w:cs="Arial"/>
          <w:b/>
          <w:bCs/>
          <w:sz w:val="20"/>
          <w:szCs w:val="20"/>
          <w:lang w:val="en-IN"/>
        </w:rPr>
        <w:t>Sep 2011 – Apr 2014</w:t>
      </w:r>
    </w:p>
    <w:p w14:paraId="6C3F3894" w14:textId="77777777" w:rsidR="00736493" w:rsidRPr="00736493" w:rsidRDefault="00736493" w:rsidP="008E3B0B">
      <w:pPr>
        <w:numPr>
          <w:ilvl w:val="0"/>
          <w:numId w:val="33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Built HTML5/CSS3/React/Angular UIs for intranet applications.</w:t>
      </w:r>
    </w:p>
    <w:p w14:paraId="506A63A6" w14:textId="77777777" w:rsidR="00736493" w:rsidRPr="00736493" w:rsidRDefault="00736493" w:rsidP="008E3B0B">
      <w:pPr>
        <w:numPr>
          <w:ilvl w:val="0"/>
          <w:numId w:val="33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Wrote JavaScript &amp; jQuery for client-side validation and AJAX API interactions.</w:t>
      </w:r>
    </w:p>
    <w:p w14:paraId="1C7DC813" w14:textId="77777777" w:rsidR="00736493" w:rsidRPr="00736493" w:rsidRDefault="00736493" w:rsidP="008E3B0B">
      <w:pPr>
        <w:numPr>
          <w:ilvl w:val="0"/>
          <w:numId w:val="33"/>
        </w:numPr>
        <w:tabs>
          <w:tab w:val="left" w:pos="1440"/>
        </w:tabs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sz w:val="20"/>
          <w:szCs w:val="20"/>
          <w:lang w:val="en-IN"/>
        </w:rPr>
        <w:t>Maintained cross-browser compatibility and responsive layouts.</w:t>
      </w:r>
    </w:p>
    <w:p w14:paraId="2071428B" w14:textId="77777777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Tech Stack:</w:t>
      </w:r>
      <w:r w:rsidRPr="00736493">
        <w:rPr>
          <w:rFonts w:cs="Arial"/>
          <w:sz w:val="20"/>
          <w:szCs w:val="20"/>
          <w:lang w:val="en-IN"/>
        </w:rPr>
        <w:t xml:space="preserve"> React, AngularJS, Backbone.js, Node.js, Java, Spring MVC</w:t>
      </w:r>
    </w:p>
    <w:p w14:paraId="34128678" w14:textId="57629D3C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</w:p>
    <w:p w14:paraId="45BD775F" w14:textId="690B09A5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Java Engineer | SkillSoft | MindLeaders, Dublin,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="008E3B0B" w:rsidRPr="00736493">
        <w:rPr>
          <w:rFonts w:cs="Arial"/>
          <w:b/>
          <w:bCs/>
          <w:sz w:val="20"/>
          <w:szCs w:val="20"/>
          <w:lang w:val="en-IN"/>
        </w:rPr>
        <w:t>Jul 2008 – Sep 2011</w:t>
      </w:r>
    </w:p>
    <w:p w14:paraId="6CEE18C4" w14:textId="77777777" w:rsidR="008E3B0B" w:rsidRPr="008E3B0B" w:rsidRDefault="008E3B0B" w:rsidP="008E3B0B">
      <w:pPr>
        <w:pStyle w:val="ListParagraph"/>
        <w:widowControl/>
        <w:numPr>
          <w:ilvl w:val="0"/>
          <w:numId w:val="21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Developed multiple GWT (Google Web Toolkit) Web applications (from client to server).</w:t>
      </w:r>
    </w:p>
    <w:p w14:paraId="05391A68" w14:textId="77777777" w:rsidR="008E3B0B" w:rsidRPr="008E3B0B" w:rsidRDefault="008E3B0B" w:rsidP="008E3B0B">
      <w:pPr>
        <w:pStyle w:val="ListParagraph"/>
        <w:widowControl/>
        <w:numPr>
          <w:ilvl w:val="0"/>
          <w:numId w:val="8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Developed processes and procedures to improve the software development lifecycle (e.g., bug/feature tracking, software versioning, automated/continuous builds, information accessibility). Track customers' open credits and deposits.</w:t>
      </w:r>
    </w:p>
    <w:p w14:paraId="7AB6BD5A" w14:textId="77777777" w:rsidR="008E3B0B" w:rsidRPr="008E3B0B" w:rsidRDefault="008E3B0B" w:rsidP="008E3B0B">
      <w:pPr>
        <w:pStyle w:val="ListParagraph"/>
        <w:widowControl/>
        <w:numPr>
          <w:ilvl w:val="0"/>
          <w:numId w:val="8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Coded and implemented PL/SQL packages to perform Application Security and batch job scheduling.</w:t>
      </w:r>
    </w:p>
    <w:p w14:paraId="4F8B2107" w14:textId="77777777" w:rsidR="008E3B0B" w:rsidRPr="008E3B0B" w:rsidRDefault="008E3B0B" w:rsidP="008E3B0B">
      <w:pPr>
        <w:pStyle w:val="ListParagraph"/>
        <w:widowControl/>
        <w:numPr>
          <w:ilvl w:val="0"/>
          <w:numId w:val="8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Contributed to front-end development on Spring-based, multi-tiered web applications.</w:t>
      </w:r>
    </w:p>
    <w:p w14:paraId="277EE2C9" w14:textId="77777777" w:rsidR="008E3B0B" w:rsidRPr="008E3B0B" w:rsidRDefault="008E3B0B" w:rsidP="008E3B0B">
      <w:pPr>
        <w:pStyle w:val="ListParagraph"/>
        <w:widowControl/>
        <w:numPr>
          <w:ilvl w:val="0"/>
          <w:numId w:val="8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Installed, configured, and maintained a continuous integration (build) server.</w:t>
      </w:r>
    </w:p>
    <w:p w14:paraId="49CEF94F" w14:textId="77777777" w:rsidR="008E3B0B" w:rsidRPr="008E3B0B" w:rsidRDefault="008E3B0B" w:rsidP="008E3B0B">
      <w:pPr>
        <w:pStyle w:val="ListParagraph"/>
        <w:widowControl/>
        <w:numPr>
          <w:ilvl w:val="0"/>
          <w:numId w:val="8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 xml:space="preserve">Developed several pieces of the </w:t>
      </w:r>
      <w:r w:rsidRPr="008E3B0B">
        <w:rPr>
          <w:rFonts w:cs="Arial"/>
          <w:bCs/>
          <w:sz w:val="20"/>
          <w:szCs w:val="20"/>
        </w:rPr>
        <w:t>JSF engine</w:t>
      </w:r>
      <w:r w:rsidRPr="008E3B0B">
        <w:rPr>
          <w:rFonts w:cs="Arial"/>
          <w:sz w:val="20"/>
          <w:szCs w:val="20"/>
        </w:rPr>
        <w:t xml:space="preserve">, including bean discovery, value bindings, method bindings, component bindings, and event generation. </w:t>
      </w:r>
    </w:p>
    <w:p w14:paraId="243F1FB2" w14:textId="77777777" w:rsidR="008E3B0B" w:rsidRPr="008E3B0B" w:rsidRDefault="008E3B0B" w:rsidP="008E3B0B">
      <w:pPr>
        <w:pStyle w:val="ListParagraph"/>
        <w:widowControl/>
        <w:numPr>
          <w:ilvl w:val="0"/>
          <w:numId w:val="8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Rewrote several pieces to ensure compliance with the emerging JSF standard.</w:t>
      </w:r>
    </w:p>
    <w:p w14:paraId="24AFBAE5" w14:textId="77777777" w:rsidR="008E3B0B" w:rsidRPr="008E3B0B" w:rsidRDefault="008E3B0B" w:rsidP="008E3B0B">
      <w:pPr>
        <w:pStyle w:val="NormalWeb"/>
        <w:numPr>
          <w:ilvl w:val="0"/>
          <w:numId w:val="8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Mentor and educate team members in design and coding best practices in individual and group settings.</w:t>
      </w:r>
    </w:p>
    <w:p w14:paraId="167612D5" w14:textId="20FB6E2B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</w:p>
    <w:p w14:paraId="4ABD3538" w14:textId="2DB2D286" w:rsidR="00736493" w:rsidRPr="00736493" w:rsidRDefault="00736493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  <w:lang w:val="en-IN"/>
        </w:rPr>
      </w:pPr>
      <w:r w:rsidRPr="00736493">
        <w:rPr>
          <w:rFonts w:cs="Arial"/>
          <w:b/>
          <w:bCs/>
          <w:sz w:val="20"/>
          <w:szCs w:val="20"/>
          <w:lang w:val="en-IN"/>
        </w:rPr>
        <w:t>Senior Java Programmer | State of Ohio (ODJFS), Columbus, OH</w:t>
      </w:r>
      <w:r w:rsidR="008E3B0B" w:rsidRPr="008E3B0B">
        <w:rPr>
          <w:rFonts w:cs="Arial"/>
          <w:b/>
          <w:bCs/>
          <w:sz w:val="20"/>
          <w:szCs w:val="20"/>
          <w:lang w:val="en-IN"/>
        </w:rPr>
        <w:t xml:space="preserve"> | </w:t>
      </w:r>
      <w:r w:rsidR="008E3B0B" w:rsidRPr="00736493">
        <w:rPr>
          <w:rFonts w:cs="Arial"/>
          <w:b/>
          <w:bCs/>
          <w:sz w:val="20"/>
          <w:szCs w:val="20"/>
          <w:lang w:val="en-IN"/>
        </w:rPr>
        <w:t>Jun 2005 – Sep 2008</w:t>
      </w:r>
    </w:p>
    <w:p w14:paraId="0F11943C" w14:textId="77777777" w:rsidR="00736493" w:rsidRPr="008E3B0B" w:rsidRDefault="00736493" w:rsidP="008E3B0B">
      <w:pPr>
        <w:pStyle w:val="ListParagraph"/>
        <w:widowControl/>
        <w:numPr>
          <w:ilvl w:val="0"/>
          <w:numId w:val="13"/>
        </w:numPr>
        <w:tabs>
          <w:tab w:val="left" w:pos="1440"/>
        </w:tabs>
        <w:autoSpaceDE/>
        <w:autoSpaceDN/>
        <w:ind w:left="36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>Responsible for Agile design, development, Integration, deployment, and deliverables of the Department of Job &amp; Family Services website project.</w:t>
      </w:r>
    </w:p>
    <w:p w14:paraId="307089E1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Designs and develops cross-plane business objects and domain objects with Object Relational Mapping Framework, such as Hibernate/JPA.</w:t>
      </w:r>
    </w:p>
    <w:p w14:paraId="68664C89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Designed and developed cross-plane service business process and data access to Oracle database and back-plane layers with JAXB, and XML.</w:t>
      </w:r>
    </w:p>
    <w:p w14:paraId="37930EC5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Unit tests cross-plane service components with JUnit.</w:t>
      </w:r>
    </w:p>
    <w:p w14:paraId="1FAA5DBB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 xml:space="preserve">Performed code review and mentored Java developers in code implementation to adhere to coding standards and best practices. </w:t>
      </w:r>
    </w:p>
    <w:p w14:paraId="65DA9151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Provided technical support on issues that arise after deployment to Production.</w:t>
      </w:r>
    </w:p>
    <w:p w14:paraId="0D05CE15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Drafted report analysis on design, deployment plan, and performance issues.</w:t>
      </w:r>
    </w:p>
    <w:p w14:paraId="32BFC68F" w14:textId="77777777" w:rsidR="00736493" w:rsidRPr="008E3B0B" w:rsidRDefault="00736493" w:rsidP="008E3B0B">
      <w:pPr>
        <w:pStyle w:val="NormalWeb"/>
        <w:numPr>
          <w:ilvl w:val="0"/>
          <w:numId w:val="9"/>
        </w:numPr>
        <w:tabs>
          <w:tab w:val="left" w:pos="1440"/>
        </w:tabs>
        <w:spacing w:before="0" w:beforeAutospacing="0" w:after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8E3B0B">
        <w:rPr>
          <w:rFonts w:ascii="Arial" w:hAnsi="Arial" w:cs="Arial"/>
          <w:sz w:val="20"/>
          <w:szCs w:val="20"/>
        </w:rPr>
        <w:t>Mentor and educate team members in design and coding best practices in individual and group settings.</w:t>
      </w:r>
    </w:p>
    <w:p w14:paraId="1B779E96" w14:textId="7B0CE8B1" w:rsidR="00F7612A" w:rsidRPr="008E3B0B" w:rsidRDefault="00736493" w:rsidP="008E3B0B">
      <w:pPr>
        <w:tabs>
          <w:tab w:val="left" w:pos="1440"/>
        </w:tabs>
        <w:ind w:hanging="1440"/>
        <w:jc w:val="both"/>
        <w:rPr>
          <w:rFonts w:cs="Arial"/>
          <w:sz w:val="20"/>
          <w:szCs w:val="20"/>
        </w:rPr>
      </w:pPr>
      <w:r w:rsidRPr="008E3B0B">
        <w:rPr>
          <w:rFonts w:cs="Arial"/>
          <w:sz w:val="20"/>
          <w:szCs w:val="20"/>
        </w:rPr>
        <w:t xml:space="preserve">   </w:t>
      </w:r>
    </w:p>
    <w:p w14:paraId="570BAC8B" w14:textId="77777777" w:rsidR="00F7612A" w:rsidRPr="008E3B0B" w:rsidRDefault="00F7612A" w:rsidP="008E3B0B">
      <w:pPr>
        <w:tabs>
          <w:tab w:val="left" w:pos="1440"/>
        </w:tabs>
        <w:ind w:left="1440" w:hanging="1440"/>
        <w:jc w:val="both"/>
        <w:rPr>
          <w:rFonts w:cs="Arial"/>
          <w:sz w:val="20"/>
          <w:szCs w:val="20"/>
        </w:rPr>
      </w:pPr>
    </w:p>
    <w:p w14:paraId="75E73858" w14:textId="3A56986C" w:rsidR="00F7612A" w:rsidRPr="008E3B0B" w:rsidRDefault="008E3B0B" w:rsidP="008E3B0B">
      <w:pPr>
        <w:pStyle w:val="MySummary"/>
        <w:pBdr>
          <w:bottom w:val="none" w:sz="0" w:space="0" w:color="auto"/>
        </w:pBdr>
        <w:tabs>
          <w:tab w:val="left" w:pos="1440"/>
        </w:tabs>
        <w:jc w:val="both"/>
        <w:rPr>
          <w:rFonts w:cs="Arial"/>
          <w:i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 w:rsidRPr="008E3B0B">
        <w:rPr>
          <w:rFonts w:cs="Arial"/>
          <w:i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References</w:t>
      </w:r>
      <w:r>
        <w:rPr>
          <w:rFonts w:cs="Arial"/>
          <w:i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and Complete Project details </w:t>
      </w:r>
      <w:r w:rsidR="00816DC3" w:rsidRPr="008E3B0B">
        <w:rPr>
          <w:rFonts w:cs="Arial"/>
          <w:i w:val="0"/>
          <w:color w:val="4F81BD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Available upon request.</w:t>
      </w:r>
    </w:p>
    <w:sectPr w:rsidR="00F7612A" w:rsidRPr="008E3B0B">
      <w:footerReference w:type="even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2145B" w14:textId="77777777" w:rsidR="00CC2F1F" w:rsidRDefault="00CC2F1F">
      <w:r>
        <w:separator/>
      </w:r>
    </w:p>
  </w:endnote>
  <w:endnote w:type="continuationSeparator" w:id="0">
    <w:p w14:paraId="68A2D69B" w14:textId="77777777" w:rsidR="00CC2F1F" w:rsidRDefault="00CC2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2340E" w14:textId="6734540C" w:rsidR="00F7612A" w:rsidRDefault="00816D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736493">
      <w:rPr>
        <w:rStyle w:val="PageNumber"/>
      </w:rPr>
      <w:fldChar w:fldCharType="separate"/>
    </w:r>
    <w:r w:rsidR="00736493">
      <w:rPr>
        <w:rStyle w:val="PageNumber"/>
        <w:noProof/>
      </w:rPr>
      <w:t>2</w:t>
    </w:r>
    <w:r>
      <w:rPr>
        <w:rStyle w:val="PageNumber"/>
      </w:rPr>
      <w:fldChar w:fldCharType="end"/>
    </w:r>
  </w:p>
  <w:p w14:paraId="6CE3E695" w14:textId="77777777" w:rsidR="00F7612A" w:rsidRDefault="00F761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40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C882B" w14:textId="4983141A" w:rsidR="00A55EB5" w:rsidRDefault="00A55EB5">
        <w:pPr>
          <w:pStyle w:val="Footer"/>
          <w:jc w:val="right"/>
        </w:pPr>
        <w:r w:rsidRPr="00A55EB5">
          <w:rPr>
            <w:rFonts w:ascii="Times New Roman" w:hAnsi="Times New Roman"/>
            <w:sz w:val="16"/>
            <w:szCs w:val="16"/>
          </w:rPr>
          <w:fldChar w:fldCharType="begin"/>
        </w:r>
        <w:r w:rsidRPr="00A55EB5">
          <w:rPr>
            <w:rFonts w:ascii="Times New Roman" w:hAnsi="Times New Roman"/>
            <w:sz w:val="16"/>
            <w:szCs w:val="16"/>
          </w:rPr>
          <w:instrText xml:space="preserve"> PAGE   \* MERGEFORMAT </w:instrText>
        </w:r>
        <w:r w:rsidRPr="00A55EB5">
          <w:rPr>
            <w:rFonts w:ascii="Times New Roman" w:hAnsi="Times New Roman"/>
            <w:sz w:val="16"/>
            <w:szCs w:val="16"/>
          </w:rPr>
          <w:fldChar w:fldCharType="separate"/>
        </w:r>
        <w:r w:rsidRPr="00A55EB5">
          <w:rPr>
            <w:rFonts w:ascii="Times New Roman" w:hAnsi="Times New Roman"/>
            <w:noProof/>
            <w:sz w:val="16"/>
            <w:szCs w:val="16"/>
          </w:rPr>
          <w:t>2</w:t>
        </w:r>
        <w:r w:rsidRPr="00A55EB5">
          <w:rPr>
            <w:rFonts w:ascii="Times New Roman" w:hAnsi="Times New Roman"/>
            <w:noProof/>
            <w:sz w:val="16"/>
            <w:szCs w:val="16"/>
          </w:rPr>
          <w:fldChar w:fldCharType="end"/>
        </w:r>
      </w:p>
    </w:sdtContent>
  </w:sdt>
  <w:p w14:paraId="1DFAA9D4" w14:textId="77777777" w:rsidR="00A55EB5" w:rsidRDefault="00A55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BBBC2" w14:textId="77777777" w:rsidR="00CC2F1F" w:rsidRDefault="00CC2F1F">
      <w:r>
        <w:separator/>
      </w:r>
    </w:p>
  </w:footnote>
  <w:footnote w:type="continuationSeparator" w:id="0">
    <w:p w14:paraId="3E3FB0C6" w14:textId="77777777" w:rsidR="00CC2F1F" w:rsidRDefault="00CC2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E"/>
    <w:lvl w:ilvl="0">
      <w:numFmt w:val="decimal"/>
      <w:pStyle w:val="MyBullets"/>
      <w:lvlText w:val="*"/>
      <w:lvlJc w:val="left"/>
      <w:rPr>
        <w:rFonts w:cs="Times New Roman"/>
      </w:rPr>
    </w:lvl>
  </w:abstractNum>
  <w:abstractNum w:abstractNumId="1" w15:restartNumberingAfterBreak="0">
    <w:nsid w:val="01C47794"/>
    <w:multiLevelType w:val="multilevel"/>
    <w:tmpl w:val="5AF6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77A49"/>
    <w:multiLevelType w:val="multilevel"/>
    <w:tmpl w:val="0BF8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6619"/>
    <w:multiLevelType w:val="multilevel"/>
    <w:tmpl w:val="0827661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5F4F09"/>
    <w:multiLevelType w:val="multilevel"/>
    <w:tmpl w:val="BCEE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01575"/>
    <w:multiLevelType w:val="multilevel"/>
    <w:tmpl w:val="0BB01575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ED434D"/>
    <w:multiLevelType w:val="multilevel"/>
    <w:tmpl w:val="2926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517DD"/>
    <w:multiLevelType w:val="hybridMultilevel"/>
    <w:tmpl w:val="8C68E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3A88176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0FB140E"/>
    <w:multiLevelType w:val="multilevel"/>
    <w:tmpl w:val="2FE4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23510"/>
    <w:multiLevelType w:val="multilevel"/>
    <w:tmpl w:val="E93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D2C70"/>
    <w:multiLevelType w:val="multilevel"/>
    <w:tmpl w:val="F65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3C7101"/>
    <w:multiLevelType w:val="multilevel"/>
    <w:tmpl w:val="21BC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65EAA"/>
    <w:multiLevelType w:val="hybridMultilevel"/>
    <w:tmpl w:val="F080F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0D675A"/>
    <w:multiLevelType w:val="multilevel"/>
    <w:tmpl w:val="2A0D67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5D504D"/>
    <w:multiLevelType w:val="multilevel"/>
    <w:tmpl w:val="2E5D50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E7BDD"/>
    <w:multiLevelType w:val="multilevel"/>
    <w:tmpl w:val="391C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71E35"/>
    <w:multiLevelType w:val="multilevel"/>
    <w:tmpl w:val="3742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EE1462"/>
    <w:multiLevelType w:val="hybridMultilevel"/>
    <w:tmpl w:val="3866E9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B92075A"/>
    <w:multiLevelType w:val="multilevel"/>
    <w:tmpl w:val="420622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DAE7E68"/>
    <w:multiLevelType w:val="multilevel"/>
    <w:tmpl w:val="7AB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06226F"/>
    <w:multiLevelType w:val="multilevel"/>
    <w:tmpl w:val="420622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2572DF"/>
    <w:multiLevelType w:val="hybridMultilevel"/>
    <w:tmpl w:val="29D2CE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04877CD"/>
    <w:multiLevelType w:val="multilevel"/>
    <w:tmpl w:val="604877CD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10433"/>
    <w:multiLevelType w:val="multilevel"/>
    <w:tmpl w:val="6E80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41D22"/>
    <w:multiLevelType w:val="multilevel"/>
    <w:tmpl w:val="66441D2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134311"/>
    <w:multiLevelType w:val="multilevel"/>
    <w:tmpl w:val="4266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545B00"/>
    <w:multiLevelType w:val="hybridMultilevel"/>
    <w:tmpl w:val="92A2D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31539A6"/>
    <w:multiLevelType w:val="multilevel"/>
    <w:tmpl w:val="420622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7525321"/>
    <w:multiLevelType w:val="multilevel"/>
    <w:tmpl w:val="C85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F13D3A"/>
    <w:multiLevelType w:val="multilevel"/>
    <w:tmpl w:val="420622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81B6619"/>
    <w:multiLevelType w:val="multilevel"/>
    <w:tmpl w:val="3DA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E35C1"/>
    <w:multiLevelType w:val="multilevel"/>
    <w:tmpl w:val="797E35C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6F4238"/>
    <w:multiLevelType w:val="multilevel"/>
    <w:tmpl w:val="420622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F8B4304"/>
    <w:multiLevelType w:val="multilevel"/>
    <w:tmpl w:val="420622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7733598">
    <w:abstractNumId w:val="0"/>
    <w:lvlOverride w:ilvl="0">
      <w:lvl w:ilvl="0" w:tentative="1">
        <w:numFmt w:val="bullet"/>
        <w:pStyle w:val="MyBullets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2145850450">
    <w:abstractNumId w:val="14"/>
  </w:num>
  <w:num w:numId="3" w16cid:durableId="182982048">
    <w:abstractNumId w:val="22"/>
  </w:num>
  <w:num w:numId="4" w16cid:durableId="1014840858">
    <w:abstractNumId w:val="20"/>
  </w:num>
  <w:num w:numId="5" w16cid:durableId="73358920">
    <w:abstractNumId w:val="31"/>
  </w:num>
  <w:num w:numId="6" w16cid:durableId="1282880664">
    <w:abstractNumId w:val="24"/>
  </w:num>
  <w:num w:numId="7" w16cid:durableId="292643322">
    <w:abstractNumId w:val="3"/>
  </w:num>
  <w:num w:numId="8" w16cid:durableId="164907873">
    <w:abstractNumId w:val="13"/>
  </w:num>
  <w:num w:numId="9" w16cid:durableId="2017927416">
    <w:abstractNumId w:val="5"/>
  </w:num>
  <w:num w:numId="10" w16cid:durableId="784158266">
    <w:abstractNumId w:val="22"/>
  </w:num>
  <w:num w:numId="11" w16cid:durableId="660281106">
    <w:abstractNumId w:val="20"/>
  </w:num>
  <w:num w:numId="12" w16cid:durableId="1782340144">
    <w:abstractNumId w:val="17"/>
  </w:num>
  <w:num w:numId="13" w16cid:durableId="360128802">
    <w:abstractNumId w:val="21"/>
  </w:num>
  <w:num w:numId="14" w16cid:durableId="1324353736">
    <w:abstractNumId w:val="7"/>
  </w:num>
  <w:num w:numId="15" w16cid:durableId="586574436">
    <w:abstractNumId w:val="19"/>
  </w:num>
  <w:num w:numId="16" w16cid:durableId="1373924907">
    <w:abstractNumId w:val="25"/>
  </w:num>
  <w:num w:numId="17" w16cid:durableId="2146267279">
    <w:abstractNumId w:val="33"/>
  </w:num>
  <w:num w:numId="18" w16cid:durableId="954168237">
    <w:abstractNumId w:val="27"/>
  </w:num>
  <w:num w:numId="19" w16cid:durableId="1884705294">
    <w:abstractNumId w:val="18"/>
  </w:num>
  <w:num w:numId="20" w16cid:durableId="2033535820">
    <w:abstractNumId w:val="32"/>
  </w:num>
  <w:num w:numId="21" w16cid:durableId="1231190220">
    <w:abstractNumId w:val="29"/>
  </w:num>
  <w:num w:numId="22" w16cid:durableId="1977026387">
    <w:abstractNumId w:val="12"/>
  </w:num>
  <w:num w:numId="23" w16cid:durableId="1011614356">
    <w:abstractNumId w:val="4"/>
  </w:num>
  <w:num w:numId="24" w16cid:durableId="225723821">
    <w:abstractNumId w:val="10"/>
  </w:num>
  <w:num w:numId="25" w16cid:durableId="855460883">
    <w:abstractNumId w:val="16"/>
  </w:num>
  <w:num w:numId="26" w16cid:durableId="1578593202">
    <w:abstractNumId w:val="15"/>
  </w:num>
  <w:num w:numId="27" w16cid:durableId="191310370">
    <w:abstractNumId w:val="23"/>
  </w:num>
  <w:num w:numId="28" w16cid:durableId="1502236386">
    <w:abstractNumId w:val="9"/>
  </w:num>
  <w:num w:numId="29" w16cid:durableId="312880677">
    <w:abstractNumId w:val="6"/>
  </w:num>
  <w:num w:numId="30" w16cid:durableId="1026103044">
    <w:abstractNumId w:val="1"/>
  </w:num>
  <w:num w:numId="31" w16cid:durableId="1126584094">
    <w:abstractNumId w:val="11"/>
  </w:num>
  <w:num w:numId="32" w16cid:durableId="1571961161">
    <w:abstractNumId w:val="30"/>
  </w:num>
  <w:num w:numId="33" w16cid:durableId="1677801328">
    <w:abstractNumId w:val="28"/>
  </w:num>
  <w:num w:numId="34" w16cid:durableId="420183835">
    <w:abstractNumId w:val="8"/>
  </w:num>
  <w:num w:numId="35" w16cid:durableId="1364743752">
    <w:abstractNumId w:val="2"/>
  </w:num>
  <w:num w:numId="36" w16cid:durableId="89057506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FD3"/>
    <w:rsid w:val="00002547"/>
    <w:rsid w:val="0000776A"/>
    <w:rsid w:val="00010E21"/>
    <w:rsid w:val="0001133B"/>
    <w:rsid w:val="00012B1D"/>
    <w:rsid w:val="00015D8E"/>
    <w:rsid w:val="0002172E"/>
    <w:rsid w:val="0002266D"/>
    <w:rsid w:val="000239C6"/>
    <w:rsid w:val="00024729"/>
    <w:rsid w:val="00026448"/>
    <w:rsid w:val="0002792E"/>
    <w:rsid w:val="000302AE"/>
    <w:rsid w:val="00030456"/>
    <w:rsid w:val="000420B1"/>
    <w:rsid w:val="00043FE6"/>
    <w:rsid w:val="00044BC5"/>
    <w:rsid w:val="00044FC9"/>
    <w:rsid w:val="00050C67"/>
    <w:rsid w:val="00053752"/>
    <w:rsid w:val="00064262"/>
    <w:rsid w:val="000721C2"/>
    <w:rsid w:val="00072339"/>
    <w:rsid w:val="00074092"/>
    <w:rsid w:val="00074EF2"/>
    <w:rsid w:val="00080BF5"/>
    <w:rsid w:val="00081EE2"/>
    <w:rsid w:val="00082275"/>
    <w:rsid w:val="00082622"/>
    <w:rsid w:val="0008350F"/>
    <w:rsid w:val="00083565"/>
    <w:rsid w:val="00083CDC"/>
    <w:rsid w:val="00085563"/>
    <w:rsid w:val="00097849"/>
    <w:rsid w:val="000A0B7E"/>
    <w:rsid w:val="000A1C9A"/>
    <w:rsid w:val="000A2908"/>
    <w:rsid w:val="000A43E3"/>
    <w:rsid w:val="000A45E0"/>
    <w:rsid w:val="000A6733"/>
    <w:rsid w:val="000B0B6A"/>
    <w:rsid w:val="000B1557"/>
    <w:rsid w:val="000B19E5"/>
    <w:rsid w:val="000B590A"/>
    <w:rsid w:val="000C1B08"/>
    <w:rsid w:val="000C7512"/>
    <w:rsid w:val="000D3D1C"/>
    <w:rsid w:val="000D3D22"/>
    <w:rsid w:val="000D3F3B"/>
    <w:rsid w:val="000D544A"/>
    <w:rsid w:val="000D722D"/>
    <w:rsid w:val="000D7327"/>
    <w:rsid w:val="000E309E"/>
    <w:rsid w:val="000E5C53"/>
    <w:rsid w:val="000E610E"/>
    <w:rsid w:val="000F23D1"/>
    <w:rsid w:val="000F330A"/>
    <w:rsid w:val="000F569A"/>
    <w:rsid w:val="000F7BE5"/>
    <w:rsid w:val="0010058A"/>
    <w:rsid w:val="00107081"/>
    <w:rsid w:val="001145FB"/>
    <w:rsid w:val="001150F2"/>
    <w:rsid w:val="00115556"/>
    <w:rsid w:val="00116D2D"/>
    <w:rsid w:val="001202CD"/>
    <w:rsid w:val="001207A3"/>
    <w:rsid w:val="00125E4A"/>
    <w:rsid w:val="00127CCF"/>
    <w:rsid w:val="001319A3"/>
    <w:rsid w:val="00133231"/>
    <w:rsid w:val="0013405B"/>
    <w:rsid w:val="00134965"/>
    <w:rsid w:val="00135375"/>
    <w:rsid w:val="00143EBB"/>
    <w:rsid w:val="00151173"/>
    <w:rsid w:val="0015226C"/>
    <w:rsid w:val="00157A94"/>
    <w:rsid w:val="00160412"/>
    <w:rsid w:val="00161CD3"/>
    <w:rsid w:val="0016210F"/>
    <w:rsid w:val="0016411D"/>
    <w:rsid w:val="00164A92"/>
    <w:rsid w:val="00164D65"/>
    <w:rsid w:val="00167127"/>
    <w:rsid w:val="00172660"/>
    <w:rsid w:val="001744B6"/>
    <w:rsid w:val="00181027"/>
    <w:rsid w:val="00185F4D"/>
    <w:rsid w:val="00186DF5"/>
    <w:rsid w:val="00194079"/>
    <w:rsid w:val="001957AA"/>
    <w:rsid w:val="00195CC5"/>
    <w:rsid w:val="00197339"/>
    <w:rsid w:val="001A1156"/>
    <w:rsid w:val="001A2E86"/>
    <w:rsid w:val="001B1AE7"/>
    <w:rsid w:val="001B395F"/>
    <w:rsid w:val="001C1EC2"/>
    <w:rsid w:val="001D0338"/>
    <w:rsid w:val="001D423F"/>
    <w:rsid w:val="001D4AFD"/>
    <w:rsid w:val="001E2062"/>
    <w:rsid w:val="001E2623"/>
    <w:rsid w:val="001E4BE6"/>
    <w:rsid w:val="001E66F6"/>
    <w:rsid w:val="001F171A"/>
    <w:rsid w:val="001F30AE"/>
    <w:rsid w:val="001F63F9"/>
    <w:rsid w:val="001F7ADC"/>
    <w:rsid w:val="001F7EDB"/>
    <w:rsid w:val="00205512"/>
    <w:rsid w:val="00207647"/>
    <w:rsid w:val="00212161"/>
    <w:rsid w:val="002147CC"/>
    <w:rsid w:val="00222264"/>
    <w:rsid w:val="00224074"/>
    <w:rsid w:val="00224B4A"/>
    <w:rsid w:val="002307E5"/>
    <w:rsid w:val="002333FC"/>
    <w:rsid w:val="002345C7"/>
    <w:rsid w:val="0023492F"/>
    <w:rsid w:val="00235F5E"/>
    <w:rsid w:val="00236982"/>
    <w:rsid w:val="0023750C"/>
    <w:rsid w:val="00240307"/>
    <w:rsid w:val="0024138C"/>
    <w:rsid w:val="00244609"/>
    <w:rsid w:val="002538DE"/>
    <w:rsid w:val="00253B0C"/>
    <w:rsid w:val="002550B5"/>
    <w:rsid w:val="00255678"/>
    <w:rsid w:val="00256DB8"/>
    <w:rsid w:val="00257C7B"/>
    <w:rsid w:val="00261D46"/>
    <w:rsid w:val="002629EE"/>
    <w:rsid w:val="002632F9"/>
    <w:rsid w:val="0026619F"/>
    <w:rsid w:val="00266EB5"/>
    <w:rsid w:val="00280E34"/>
    <w:rsid w:val="0028158A"/>
    <w:rsid w:val="00282087"/>
    <w:rsid w:val="002833D1"/>
    <w:rsid w:val="002842D5"/>
    <w:rsid w:val="00285BC8"/>
    <w:rsid w:val="002936C6"/>
    <w:rsid w:val="00294A46"/>
    <w:rsid w:val="00294FC0"/>
    <w:rsid w:val="00295D8D"/>
    <w:rsid w:val="002A0602"/>
    <w:rsid w:val="002A0A6B"/>
    <w:rsid w:val="002A5F21"/>
    <w:rsid w:val="002A7B69"/>
    <w:rsid w:val="002B0EBC"/>
    <w:rsid w:val="002B2D39"/>
    <w:rsid w:val="002B5147"/>
    <w:rsid w:val="002B6ED9"/>
    <w:rsid w:val="002B7003"/>
    <w:rsid w:val="002B7491"/>
    <w:rsid w:val="002B784C"/>
    <w:rsid w:val="002C2B59"/>
    <w:rsid w:val="002C34CD"/>
    <w:rsid w:val="002E0AF2"/>
    <w:rsid w:val="002E133B"/>
    <w:rsid w:val="002E5E0F"/>
    <w:rsid w:val="002F2155"/>
    <w:rsid w:val="002F2679"/>
    <w:rsid w:val="002F5325"/>
    <w:rsid w:val="002F64F8"/>
    <w:rsid w:val="002F7FC5"/>
    <w:rsid w:val="00300474"/>
    <w:rsid w:val="00304D3A"/>
    <w:rsid w:val="003118A5"/>
    <w:rsid w:val="00311F6E"/>
    <w:rsid w:val="00312545"/>
    <w:rsid w:val="00320527"/>
    <w:rsid w:val="003230B2"/>
    <w:rsid w:val="00327A47"/>
    <w:rsid w:val="00327AAC"/>
    <w:rsid w:val="00330844"/>
    <w:rsid w:val="00330961"/>
    <w:rsid w:val="00333173"/>
    <w:rsid w:val="00334B53"/>
    <w:rsid w:val="003354C3"/>
    <w:rsid w:val="00336B02"/>
    <w:rsid w:val="00341C01"/>
    <w:rsid w:val="003440D5"/>
    <w:rsid w:val="003441EA"/>
    <w:rsid w:val="00344C37"/>
    <w:rsid w:val="00347819"/>
    <w:rsid w:val="003506CC"/>
    <w:rsid w:val="00351F8B"/>
    <w:rsid w:val="003560B0"/>
    <w:rsid w:val="00356398"/>
    <w:rsid w:val="00356BB3"/>
    <w:rsid w:val="003619B4"/>
    <w:rsid w:val="00364C1D"/>
    <w:rsid w:val="00366D36"/>
    <w:rsid w:val="003703C0"/>
    <w:rsid w:val="00370408"/>
    <w:rsid w:val="0037164E"/>
    <w:rsid w:val="003722AA"/>
    <w:rsid w:val="0037459F"/>
    <w:rsid w:val="0037590E"/>
    <w:rsid w:val="00377966"/>
    <w:rsid w:val="00380B73"/>
    <w:rsid w:val="003831B6"/>
    <w:rsid w:val="00392237"/>
    <w:rsid w:val="0039295F"/>
    <w:rsid w:val="00392C7B"/>
    <w:rsid w:val="003947EA"/>
    <w:rsid w:val="003958E0"/>
    <w:rsid w:val="00397E42"/>
    <w:rsid w:val="003A30D9"/>
    <w:rsid w:val="003A319F"/>
    <w:rsid w:val="003A4A1B"/>
    <w:rsid w:val="003A7DBC"/>
    <w:rsid w:val="003B2536"/>
    <w:rsid w:val="003B28A0"/>
    <w:rsid w:val="003B59C1"/>
    <w:rsid w:val="003C07A4"/>
    <w:rsid w:val="003C1905"/>
    <w:rsid w:val="003C26A0"/>
    <w:rsid w:val="003C38BC"/>
    <w:rsid w:val="003C4CE0"/>
    <w:rsid w:val="003C5E1A"/>
    <w:rsid w:val="003C731C"/>
    <w:rsid w:val="003D43C2"/>
    <w:rsid w:val="003D70AE"/>
    <w:rsid w:val="003D7A30"/>
    <w:rsid w:val="003E3681"/>
    <w:rsid w:val="003E75BE"/>
    <w:rsid w:val="003E7C07"/>
    <w:rsid w:val="003F31ED"/>
    <w:rsid w:val="003F3DE4"/>
    <w:rsid w:val="003F474F"/>
    <w:rsid w:val="0040319E"/>
    <w:rsid w:val="00406EB3"/>
    <w:rsid w:val="004072AC"/>
    <w:rsid w:val="00407313"/>
    <w:rsid w:val="00413E7B"/>
    <w:rsid w:val="00417815"/>
    <w:rsid w:val="004228AC"/>
    <w:rsid w:val="00424689"/>
    <w:rsid w:val="004258A5"/>
    <w:rsid w:val="004264BC"/>
    <w:rsid w:val="0043067A"/>
    <w:rsid w:val="004308F4"/>
    <w:rsid w:val="00431EA7"/>
    <w:rsid w:val="004329E2"/>
    <w:rsid w:val="00435E6A"/>
    <w:rsid w:val="00440BAB"/>
    <w:rsid w:val="00443046"/>
    <w:rsid w:val="00446F6D"/>
    <w:rsid w:val="004509FA"/>
    <w:rsid w:val="00451B72"/>
    <w:rsid w:val="0045755D"/>
    <w:rsid w:val="004618FA"/>
    <w:rsid w:val="004620AB"/>
    <w:rsid w:val="00462CFE"/>
    <w:rsid w:val="00464C50"/>
    <w:rsid w:val="00470298"/>
    <w:rsid w:val="00470711"/>
    <w:rsid w:val="004737A0"/>
    <w:rsid w:val="004739D7"/>
    <w:rsid w:val="00474224"/>
    <w:rsid w:val="0047575C"/>
    <w:rsid w:val="004771C3"/>
    <w:rsid w:val="0048084F"/>
    <w:rsid w:val="0048190C"/>
    <w:rsid w:val="0048559B"/>
    <w:rsid w:val="00485D77"/>
    <w:rsid w:val="004872C6"/>
    <w:rsid w:val="004873C9"/>
    <w:rsid w:val="00487CBE"/>
    <w:rsid w:val="004915C5"/>
    <w:rsid w:val="00493FCF"/>
    <w:rsid w:val="0049408D"/>
    <w:rsid w:val="00496867"/>
    <w:rsid w:val="004A1A1F"/>
    <w:rsid w:val="004A2CAD"/>
    <w:rsid w:val="004A571C"/>
    <w:rsid w:val="004A5C0A"/>
    <w:rsid w:val="004B2A60"/>
    <w:rsid w:val="004B46A7"/>
    <w:rsid w:val="004B4790"/>
    <w:rsid w:val="004B49B5"/>
    <w:rsid w:val="004C40BD"/>
    <w:rsid w:val="004C587B"/>
    <w:rsid w:val="004D1AB0"/>
    <w:rsid w:val="004E0F78"/>
    <w:rsid w:val="004E19B1"/>
    <w:rsid w:val="004E299A"/>
    <w:rsid w:val="004E3722"/>
    <w:rsid w:val="004E4F8A"/>
    <w:rsid w:val="004E7C4B"/>
    <w:rsid w:val="004F134A"/>
    <w:rsid w:val="004F1AE4"/>
    <w:rsid w:val="004F2FE3"/>
    <w:rsid w:val="004F3BA5"/>
    <w:rsid w:val="004F570E"/>
    <w:rsid w:val="004F67C2"/>
    <w:rsid w:val="004F6C35"/>
    <w:rsid w:val="00501817"/>
    <w:rsid w:val="00501988"/>
    <w:rsid w:val="00504FB6"/>
    <w:rsid w:val="00505791"/>
    <w:rsid w:val="00506676"/>
    <w:rsid w:val="00507123"/>
    <w:rsid w:val="00507816"/>
    <w:rsid w:val="00512D5B"/>
    <w:rsid w:val="00513698"/>
    <w:rsid w:val="005140BC"/>
    <w:rsid w:val="00515399"/>
    <w:rsid w:val="00517360"/>
    <w:rsid w:val="00526C1C"/>
    <w:rsid w:val="00527C40"/>
    <w:rsid w:val="005318C4"/>
    <w:rsid w:val="00535EED"/>
    <w:rsid w:val="00536E21"/>
    <w:rsid w:val="005411B6"/>
    <w:rsid w:val="00541DEF"/>
    <w:rsid w:val="00542810"/>
    <w:rsid w:val="00543F21"/>
    <w:rsid w:val="00550692"/>
    <w:rsid w:val="00553E81"/>
    <w:rsid w:val="0055471F"/>
    <w:rsid w:val="005602BA"/>
    <w:rsid w:val="00565762"/>
    <w:rsid w:val="00565ABF"/>
    <w:rsid w:val="00573F41"/>
    <w:rsid w:val="0057432C"/>
    <w:rsid w:val="005745B9"/>
    <w:rsid w:val="005746EB"/>
    <w:rsid w:val="00574F69"/>
    <w:rsid w:val="005768E8"/>
    <w:rsid w:val="00576BA0"/>
    <w:rsid w:val="00582332"/>
    <w:rsid w:val="00582430"/>
    <w:rsid w:val="005836DD"/>
    <w:rsid w:val="005840D5"/>
    <w:rsid w:val="005904EB"/>
    <w:rsid w:val="00591C73"/>
    <w:rsid w:val="005A01B1"/>
    <w:rsid w:val="005A6C46"/>
    <w:rsid w:val="005A7016"/>
    <w:rsid w:val="005B3CC5"/>
    <w:rsid w:val="005B4E00"/>
    <w:rsid w:val="005B4FD9"/>
    <w:rsid w:val="005B6BF1"/>
    <w:rsid w:val="005B6D17"/>
    <w:rsid w:val="005B7B8A"/>
    <w:rsid w:val="005C0F30"/>
    <w:rsid w:val="005C3243"/>
    <w:rsid w:val="005C60CB"/>
    <w:rsid w:val="005D0B11"/>
    <w:rsid w:val="005D13A6"/>
    <w:rsid w:val="005D1E3F"/>
    <w:rsid w:val="005D32BB"/>
    <w:rsid w:val="005D7E83"/>
    <w:rsid w:val="005E1E8C"/>
    <w:rsid w:val="005E2C3C"/>
    <w:rsid w:val="005E4464"/>
    <w:rsid w:val="005E47C1"/>
    <w:rsid w:val="005F6189"/>
    <w:rsid w:val="005F6D35"/>
    <w:rsid w:val="00601F00"/>
    <w:rsid w:val="006077C3"/>
    <w:rsid w:val="00611338"/>
    <w:rsid w:val="006121F4"/>
    <w:rsid w:val="0061563D"/>
    <w:rsid w:val="006207EF"/>
    <w:rsid w:val="00621251"/>
    <w:rsid w:val="00621521"/>
    <w:rsid w:val="006244A9"/>
    <w:rsid w:val="006277AD"/>
    <w:rsid w:val="00630B62"/>
    <w:rsid w:val="00630E6B"/>
    <w:rsid w:val="00633AA5"/>
    <w:rsid w:val="00633FA0"/>
    <w:rsid w:val="006363CD"/>
    <w:rsid w:val="00636FA8"/>
    <w:rsid w:val="006403FE"/>
    <w:rsid w:val="00644288"/>
    <w:rsid w:val="00650D27"/>
    <w:rsid w:val="006532D4"/>
    <w:rsid w:val="006536DF"/>
    <w:rsid w:val="00654B95"/>
    <w:rsid w:val="0066000C"/>
    <w:rsid w:val="00661B7C"/>
    <w:rsid w:val="00663242"/>
    <w:rsid w:val="0066430D"/>
    <w:rsid w:val="00665211"/>
    <w:rsid w:val="00666304"/>
    <w:rsid w:val="00680ECB"/>
    <w:rsid w:val="00682455"/>
    <w:rsid w:val="006852AE"/>
    <w:rsid w:val="006871DF"/>
    <w:rsid w:val="006875F2"/>
    <w:rsid w:val="006923FD"/>
    <w:rsid w:val="006961CB"/>
    <w:rsid w:val="0069730F"/>
    <w:rsid w:val="006B6990"/>
    <w:rsid w:val="006B6FCA"/>
    <w:rsid w:val="006B7F60"/>
    <w:rsid w:val="006C26A1"/>
    <w:rsid w:val="006C78F5"/>
    <w:rsid w:val="006D066F"/>
    <w:rsid w:val="006D0E9F"/>
    <w:rsid w:val="006D1AC5"/>
    <w:rsid w:val="006D1EEB"/>
    <w:rsid w:val="006D5A82"/>
    <w:rsid w:val="006D5BE1"/>
    <w:rsid w:val="006D716A"/>
    <w:rsid w:val="006D7820"/>
    <w:rsid w:val="006E2F61"/>
    <w:rsid w:val="006E5538"/>
    <w:rsid w:val="006F0512"/>
    <w:rsid w:val="006F2AEB"/>
    <w:rsid w:val="006F3E6B"/>
    <w:rsid w:val="006F64B6"/>
    <w:rsid w:val="006F6C59"/>
    <w:rsid w:val="007012F1"/>
    <w:rsid w:val="00702C54"/>
    <w:rsid w:val="007033B4"/>
    <w:rsid w:val="00703C4E"/>
    <w:rsid w:val="00705EB2"/>
    <w:rsid w:val="0071327D"/>
    <w:rsid w:val="00723FD5"/>
    <w:rsid w:val="00725865"/>
    <w:rsid w:val="007272EF"/>
    <w:rsid w:val="0073552F"/>
    <w:rsid w:val="00735D1C"/>
    <w:rsid w:val="00736493"/>
    <w:rsid w:val="00736E17"/>
    <w:rsid w:val="00743E6B"/>
    <w:rsid w:val="00744094"/>
    <w:rsid w:val="007442B2"/>
    <w:rsid w:val="00745279"/>
    <w:rsid w:val="00745540"/>
    <w:rsid w:val="0074578A"/>
    <w:rsid w:val="0075050F"/>
    <w:rsid w:val="00750949"/>
    <w:rsid w:val="00750D3A"/>
    <w:rsid w:val="00751EC8"/>
    <w:rsid w:val="00752E51"/>
    <w:rsid w:val="007556C5"/>
    <w:rsid w:val="0075748D"/>
    <w:rsid w:val="00764590"/>
    <w:rsid w:val="00764B7A"/>
    <w:rsid w:val="00765513"/>
    <w:rsid w:val="007656D8"/>
    <w:rsid w:val="00766620"/>
    <w:rsid w:val="007708D4"/>
    <w:rsid w:val="00771131"/>
    <w:rsid w:val="00771B95"/>
    <w:rsid w:val="00772354"/>
    <w:rsid w:val="0077246C"/>
    <w:rsid w:val="00776F9B"/>
    <w:rsid w:val="00781850"/>
    <w:rsid w:val="00787EE8"/>
    <w:rsid w:val="00795732"/>
    <w:rsid w:val="007A26E2"/>
    <w:rsid w:val="007A456D"/>
    <w:rsid w:val="007B1D14"/>
    <w:rsid w:val="007B28FD"/>
    <w:rsid w:val="007C0C56"/>
    <w:rsid w:val="007C426C"/>
    <w:rsid w:val="007C6D00"/>
    <w:rsid w:val="007D1A6D"/>
    <w:rsid w:val="007D3EED"/>
    <w:rsid w:val="007D57F0"/>
    <w:rsid w:val="007D6D91"/>
    <w:rsid w:val="007D7C3E"/>
    <w:rsid w:val="007E2851"/>
    <w:rsid w:val="007E397F"/>
    <w:rsid w:val="007F345A"/>
    <w:rsid w:val="007F55A9"/>
    <w:rsid w:val="007F75A6"/>
    <w:rsid w:val="008019BD"/>
    <w:rsid w:val="00802A07"/>
    <w:rsid w:val="0080615F"/>
    <w:rsid w:val="00807022"/>
    <w:rsid w:val="00815D9A"/>
    <w:rsid w:val="00816DC3"/>
    <w:rsid w:val="00820451"/>
    <w:rsid w:val="008204C9"/>
    <w:rsid w:val="008238E4"/>
    <w:rsid w:val="008241C4"/>
    <w:rsid w:val="00824B4B"/>
    <w:rsid w:val="00826ED6"/>
    <w:rsid w:val="00834976"/>
    <w:rsid w:val="00834C7B"/>
    <w:rsid w:val="00837C14"/>
    <w:rsid w:val="008444C4"/>
    <w:rsid w:val="00850A15"/>
    <w:rsid w:val="00852033"/>
    <w:rsid w:val="0085227C"/>
    <w:rsid w:val="00854E89"/>
    <w:rsid w:val="0085796A"/>
    <w:rsid w:val="00863C0B"/>
    <w:rsid w:val="008766EC"/>
    <w:rsid w:val="008767D5"/>
    <w:rsid w:val="008771F5"/>
    <w:rsid w:val="00877714"/>
    <w:rsid w:val="00893F00"/>
    <w:rsid w:val="00896107"/>
    <w:rsid w:val="008A0407"/>
    <w:rsid w:val="008A49C0"/>
    <w:rsid w:val="008A783B"/>
    <w:rsid w:val="008B30AD"/>
    <w:rsid w:val="008C24FE"/>
    <w:rsid w:val="008C7371"/>
    <w:rsid w:val="008D1674"/>
    <w:rsid w:val="008D1BC2"/>
    <w:rsid w:val="008D346F"/>
    <w:rsid w:val="008D5E8C"/>
    <w:rsid w:val="008D6600"/>
    <w:rsid w:val="008E1AA2"/>
    <w:rsid w:val="008E30AD"/>
    <w:rsid w:val="008E3B0B"/>
    <w:rsid w:val="008E4CC6"/>
    <w:rsid w:val="008E60F6"/>
    <w:rsid w:val="008F2085"/>
    <w:rsid w:val="008F4109"/>
    <w:rsid w:val="008F5C26"/>
    <w:rsid w:val="00900AA2"/>
    <w:rsid w:val="00901026"/>
    <w:rsid w:val="00901D63"/>
    <w:rsid w:val="0090696A"/>
    <w:rsid w:val="0093120A"/>
    <w:rsid w:val="00932715"/>
    <w:rsid w:val="00935DFF"/>
    <w:rsid w:val="009409BF"/>
    <w:rsid w:val="00941884"/>
    <w:rsid w:val="00946263"/>
    <w:rsid w:val="00947F16"/>
    <w:rsid w:val="009504B6"/>
    <w:rsid w:val="00952765"/>
    <w:rsid w:val="009536C3"/>
    <w:rsid w:val="00960EFA"/>
    <w:rsid w:val="00970E61"/>
    <w:rsid w:val="00971886"/>
    <w:rsid w:val="00971F5B"/>
    <w:rsid w:val="009816C1"/>
    <w:rsid w:val="009836AA"/>
    <w:rsid w:val="00983D5F"/>
    <w:rsid w:val="00984A01"/>
    <w:rsid w:val="009853BD"/>
    <w:rsid w:val="00987712"/>
    <w:rsid w:val="0099133F"/>
    <w:rsid w:val="00991C5D"/>
    <w:rsid w:val="0099493F"/>
    <w:rsid w:val="00995D1D"/>
    <w:rsid w:val="009A1E1B"/>
    <w:rsid w:val="009A2EBD"/>
    <w:rsid w:val="009A5A9E"/>
    <w:rsid w:val="009B54FA"/>
    <w:rsid w:val="009C1AC5"/>
    <w:rsid w:val="009C2EDF"/>
    <w:rsid w:val="009C4AE9"/>
    <w:rsid w:val="009C7DD0"/>
    <w:rsid w:val="009D243A"/>
    <w:rsid w:val="009D73CD"/>
    <w:rsid w:val="009E3D9C"/>
    <w:rsid w:val="009E5E63"/>
    <w:rsid w:val="009F45DB"/>
    <w:rsid w:val="009F528E"/>
    <w:rsid w:val="009F5B7C"/>
    <w:rsid w:val="009F5D75"/>
    <w:rsid w:val="00A00777"/>
    <w:rsid w:val="00A0533E"/>
    <w:rsid w:val="00A05EF1"/>
    <w:rsid w:val="00A10664"/>
    <w:rsid w:val="00A10D09"/>
    <w:rsid w:val="00A14992"/>
    <w:rsid w:val="00A160BF"/>
    <w:rsid w:val="00A17200"/>
    <w:rsid w:val="00A21455"/>
    <w:rsid w:val="00A22B3B"/>
    <w:rsid w:val="00A27D0F"/>
    <w:rsid w:val="00A30351"/>
    <w:rsid w:val="00A31E8C"/>
    <w:rsid w:val="00A32F3B"/>
    <w:rsid w:val="00A34313"/>
    <w:rsid w:val="00A40016"/>
    <w:rsid w:val="00A4135E"/>
    <w:rsid w:val="00A44C18"/>
    <w:rsid w:val="00A44C7C"/>
    <w:rsid w:val="00A504CC"/>
    <w:rsid w:val="00A51A74"/>
    <w:rsid w:val="00A52DDA"/>
    <w:rsid w:val="00A5480E"/>
    <w:rsid w:val="00A55EB5"/>
    <w:rsid w:val="00A5792A"/>
    <w:rsid w:val="00A57956"/>
    <w:rsid w:val="00A57BFA"/>
    <w:rsid w:val="00A61E68"/>
    <w:rsid w:val="00A75010"/>
    <w:rsid w:val="00A84006"/>
    <w:rsid w:val="00A85939"/>
    <w:rsid w:val="00A85A34"/>
    <w:rsid w:val="00A90A35"/>
    <w:rsid w:val="00A91073"/>
    <w:rsid w:val="00A9572B"/>
    <w:rsid w:val="00AA1046"/>
    <w:rsid w:val="00AA3B17"/>
    <w:rsid w:val="00AA57B5"/>
    <w:rsid w:val="00AA5AF5"/>
    <w:rsid w:val="00AA6FE3"/>
    <w:rsid w:val="00AB0181"/>
    <w:rsid w:val="00AB05C4"/>
    <w:rsid w:val="00AB663F"/>
    <w:rsid w:val="00AC2268"/>
    <w:rsid w:val="00AC34EB"/>
    <w:rsid w:val="00AD1C63"/>
    <w:rsid w:val="00AD6294"/>
    <w:rsid w:val="00AE1357"/>
    <w:rsid w:val="00AE1A8C"/>
    <w:rsid w:val="00AE3FA0"/>
    <w:rsid w:val="00AF2DDB"/>
    <w:rsid w:val="00AF33C1"/>
    <w:rsid w:val="00AF4116"/>
    <w:rsid w:val="00AF6892"/>
    <w:rsid w:val="00AF709D"/>
    <w:rsid w:val="00AF7683"/>
    <w:rsid w:val="00B01932"/>
    <w:rsid w:val="00B04D1A"/>
    <w:rsid w:val="00B079E6"/>
    <w:rsid w:val="00B10BC3"/>
    <w:rsid w:val="00B1158D"/>
    <w:rsid w:val="00B12D66"/>
    <w:rsid w:val="00B132B7"/>
    <w:rsid w:val="00B15041"/>
    <w:rsid w:val="00B15EE8"/>
    <w:rsid w:val="00B162AC"/>
    <w:rsid w:val="00B21C97"/>
    <w:rsid w:val="00B23654"/>
    <w:rsid w:val="00B26BD5"/>
    <w:rsid w:val="00B271C4"/>
    <w:rsid w:val="00B368BE"/>
    <w:rsid w:val="00B452C6"/>
    <w:rsid w:val="00B51EE1"/>
    <w:rsid w:val="00B57593"/>
    <w:rsid w:val="00B57C5F"/>
    <w:rsid w:val="00B612CB"/>
    <w:rsid w:val="00B63F99"/>
    <w:rsid w:val="00B70BF7"/>
    <w:rsid w:val="00B73FBA"/>
    <w:rsid w:val="00B75F15"/>
    <w:rsid w:val="00B80627"/>
    <w:rsid w:val="00B837A9"/>
    <w:rsid w:val="00B850DC"/>
    <w:rsid w:val="00B86F11"/>
    <w:rsid w:val="00B909E4"/>
    <w:rsid w:val="00B93516"/>
    <w:rsid w:val="00B97AA9"/>
    <w:rsid w:val="00BA0DC2"/>
    <w:rsid w:val="00BA0FDC"/>
    <w:rsid w:val="00BA2530"/>
    <w:rsid w:val="00BA5420"/>
    <w:rsid w:val="00BB1027"/>
    <w:rsid w:val="00BB28DF"/>
    <w:rsid w:val="00BB7DBF"/>
    <w:rsid w:val="00BC1577"/>
    <w:rsid w:val="00BC1F6A"/>
    <w:rsid w:val="00BC2511"/>
    <w:rsid w:val="00BC3828"/>
    <w:rsid w:val="00BC4FF8"/>
    <w:rsid w:val="00BD5610"/>
    <w:rsid w:val="00BD6658"/>
    <w:rsid w:val="00BD7164"/>
    <w:rsid w:val="00BE24D5"/>
    <w:rsid w:val="00BE524A"/>
    <w:rsid w:val="00BF0A26"/>
    <w:rsid w:val="00BF57D9"/>
    <w:rsid w:val="00BF646F"/>
    <w:rsid w:val="00BF713C"/>
    <w:rsid w:val="00C027DC"/>
    <w:rsid w:val="00C05101"/>
    <w:rsid w:val="00C11505"/>
    <w:rsid w:val="00C12310"/>
    <w:rsid w:val="00C12D7F"/>
    <w:rsid w:val="00C13370"/>
    <w:rsid w:val="00C147F5"/>
    <w:rsid w:val="00C151C9"/>
    <w:rsid w:val="00C238C6"/>
    <w:rsid w:val="00C27828"/>
    <w:rsid w:val="00C317F2"/>
    <w:rsid w:val="00C31AAD"/>
    <w:rsid w:val="00C3218F"/>
    <w:rsid w:val="00C33DB1"/>
    <w:rsid w:val="00C37326"/>
    <w:rsid w:val="00C41CBD"/>
    <w:rsid w:val="00C504B7"/>
    <w:rsid w:val="00C53ACD"/>
    <w:rsid w:val="00C54EA7"/>
    <w:rsid w:val="00C57EDF"/>
    <w:rsid w:val="00C63F41"/>
    <w:rsid w:val="00C66488"/>
    <w:rsid w:val="00C715BD"/>
    <w:rsid w:val="00C74300"/>
    <w:rsid w:val="00C7486F"/>
    <w:rsid w:val="00C764D6"/>
    <w:rsid w:val="00C770E4"/>
    <w:rsid w:val="00C7796E"/>
    <w:rsid w:val="00C8285A"/>
    <w:rsid w:val="00C84DFA"/>
    <w:rsid w:val="00C85A15"/>
    <w:rsid w:val="00C85AFA"/>
    <w:rsid w:val="00C87C94"/>
    <w:rsid w:val="00C9170D"/>
    <w:rsid w:val="00C968AC"/>
    <w:rsid w:val="00C96E0A"/>
    <w:rsid w:val="00CA3217"/>
    <w:rsid w:val="00CA4B17"/>
    <w:rsid w:val="00CA5C8B"/>
    <w:rsid w:val="00CB4F3C"/>
    <w:rsid w:val="00CC2F1F"/>
    <w:rsid w:val="00CC5B5E"/>
    <w:rsid w:val="00CD2DD9"/>
    <w:rsid w:val="00CD5709"/>
    <w:rsid w:val="00CD7250"/>
    <w:rsid w:val="00CD77C9"/>
    <w:rsid w:val="00CE5B07"/>
    <w:rsid w:val="00CE65AC"/>
    <w:rsid w:val="00CE7103"/>
    <w:rsid w:val="00CF2FD0"/>
    <w:rsid w:val="00CF3FD9"/>
    <w:rsid w:val="00CF7094"/>
    <w:rsid w:val="00D00313"/>
    <w:rsid w:val="00D03AC8"/>
    <w:rsid w:val="00D03E6E"/>
    <w:rsid w:val="00D04966"/>
    <w:rsid w:val="00D06E44"/>
    <w:rsid w:val="00D079DA"/>
    <w:rsid w:val="00D11C8C"/>
    <w:rsid w:val="00D140A3"/>
    <w:rsid w:val="00D20AE9"/>
    <w:rsid w:val="00D22668"/>
    <w:rsid w:val="00D2305D"/>
    <w:rsid w:val="00D2451B"/>
    <w:rsid w:val="00D2791D"/>
    <w:rsid w:val="00D27DB8"/>
    <w:rsid w:val="00D3459D"/>
    <w:rsid w:val="00D34729"/>
    <w:rsid w:val="00D3474B"/>
    <w:rsid w:val="00D35CD9"/>
    <w:rsid w:val="00D36A12"/>
    <w:rsid w:val="00D375AE"/>
    <w:rsid w:val="00D41029"/>
    <w:rsid w:val="00D43683"/>
    <w:rsid w:val="00D43DC2"/>
    <w:rsid w:val="00D455D3"/>
    <w:rsid w:val="00D52192"/>
    <w:rsid w:val="00D53782"/>
    <w:rsid w:val="00D54061"/>
    <w:rsid w:val="00D57306"/>
    <w:rsid w:val="00D63467"/>
    <w:rsid w:val="00D66E21"/>
    <w:rsid w:val="00D67DD6"/>
    <w:rsid w:val="00D70773"/>
    <w:rsid w:val="00D73116"/>
    <w:rsid w:val="00D77AA9"/>
    <w:rsid w:val="00D77B8F"/>
    <w:rsid w:val="00D80864"/>
    <w:rsid w:val="00D81A7D"/>
    <w:rsid w:val="00D84435"/>
    <w:rsid w:val="00D84966"/>
    <w:rsid w:val="00D86D83"/>
    <w:rsid w:val="00D90D9D"/>
    <w:rsid w:val="00D92167"/>
    <w:rsid w:val="00D92DB8"/>
    <w:rsid w:val="00D9390B"/>
    <w:rsid w:val="00DA4C55"/>
    <w:rsid w:val="00DA7373"/>
    <w:rsid w:val="00DB29F2"/>
    <w:rsid w:val="00DB4D6A"/>
    <w:rsid w:val="00DB794B"/>
    <w:rsid w:val="00DC0D85"/>
    <w:rsid w:val="00DC5FCF"/>
    <w:rsid w:val="00DD2341"/>
    <w:rsid w:val="00DD341B"/>
    <w:rsid w:val="00DD4286"/>
    <w:rsid w:val="00DD5D33"/>
    <w:rsid w:val="00DD79A4"/>
    <w:rsid w:val="00DE2EB0"/>
    <w:rsid w:val="00DF0D78"/>
    <w:rsid w:val="00DF10C9"/>
    <w:rsid w:val="00DF1BD9"/>
    <w:rsid w:val="00DF2954"/>
    <w:rsid w:val="00DF32FC"/>
    <w:rsid w:val="00DF51DA"/>
    <w:rsid w:val="00E002A5"/>
    <w:rsid w:val="00E05EDF"/>
    <w:rsid w:val="00E068D9"/>
    <w:rsid w:val="00E100D9"/>
    <w:rsid w:val="00E127F7"/>
    <w:rsid w:val="00E12BBF"/>
    <w:rsid w:val="00E1363B"/>
    <w:rsid w:val="00E22D81"/>
    <w:rsid w:val="00E259C2"/>
    <w:rsid w:val="00E27BB7"/>
    <w:rsid w:val="00E31252"/>
    <w:rsid w:val="00E35DDF"/>
    <w:rsid w:val="00E36ADC"/>
    <w:rsid w:val="00E44103"/>
    <w:rsid w:val="00E538BA"/>
    <w:rsid w:val="00E5502E"/>
    <w:rsid w:val="00E72BA0"/>
    <w:rsid w:val="00E73ED7"/>
    <w:rsid w:val="00E76821"/>
    <w:rsid w:val="00E81E99"/>
    <w:rsid w:val="00E82911"/>
    <w:rsid w:val="00E83B7D"/>
    <w:rsid w:val="00E846AA"/>
    <w:rsid w:val="00E86708"/>
    <w:rsid w:val="00E872D8"/>
    <w:rsid w:val="00E92EBE"/>
    <w:rsid w:val="00E94B89"/>
    <w:rsid w:val="00E94CAE"/>
    <w:rsid w:val="00E9534A"/>
    <w:rsid w:val="00E95684"/>
    <w:rsid w:val="00EA3EF1"/>
    <w:rsid w:val="00EA72DA"/>
    <w:rsid w:val="00EB7B10"/>
    <w:rsid w:val="00EC2F12"/>
    <w:rsid w:val="00EC2FA6"/>
    <w:rsid w:val="00EC5977"/>
    <w:rsid w:val="00EC5EFF"/>
    <w:rsid w:val="00EC6010"/>
    <w:rsid w:val="00EC7333"/>
    <w:rsid w:val="00ED4075"/>
    <w:rsid w:val="00ED4A6F"/>
    <w:rsid w:val="00ED4FD3"/>
    <w:rsid w:val="00ED6F25"/>
    <w:rsid w:val="00EE028C"/>
    <w:rsid w:val="00EE3B2F"/>
    <w:rsid w:val="00EE75B9"/>
    <w:rsid w:val="00EF18F4"/>
    <w:rsid w:val="00EF3F62"/>
    <w:rsid w:val="00F0179E"/>
    <w:rsid w:val="00F01981"/>
    <w:rsid w:val="00F06F64"/>
    <w:rsid w:val="00F07171"/>
    <w:rsid w:val="00F07BF5"/>
    <w:rsid w:val="00F1006E"/>
    <w:rsid w:val="00F100B6"/>
    <w:rsid w:val="00F14FCC"/>
    <w:rsid w:val="00F240BA"/>
    <w:rsid w:val="00F24D22"/>
    <w:rsid w:val="00F30FFF"/>
    <w:rsid w:val="00F37CA5"/>
    <w:rsid w:val="00F42368"/>
    <w:rsid w:val="00F427C8"/>
    <w:rsid w:val="00F44109"/>
    <w:rsid w:val="00F4500B"/>
    <w:rsid w:val="00F4685E"/>
    <w:rsid w:val="00F472F1"/>
    <w:rsid w:val="00F52515"/>
    <w:rsid w:val="00F578A8"/>
    <w:rsid w:val="00F579D7"/>
    <w:rsid w:val="00F647A1"/>
    <w:rsid w:val="00F65B31"/>
    <w:rsid w:val="00F7612A"/>
    <w:rsid w:val="00F8171E"/>
    <w:rsid w:val="00F85013"/>
    <w:rsid w:val="00F86BD2"/>
    <w:rsid w:val="00F86F88"/>
    <w:rsid w:val="00F91BF6"/>
    <w:rsid w:val="00F922DB"/>
    <w:rsid w:val="00F94C60"/>
    <w:rsid w:val="00F94FB8"/>
    <w:rsid w:val="00F950E6"/>
    <w:rsid w:val="00F9631E"/>
    <w:rsid w:val="00F96CB9"/>
    <w:rsid w:val="00FA09F7"/>
    <w:rsid w:val="00FA2118"/>
    <w:rsid w:val="00FA355B"/>
    <w:rsid w:val="00FA3980"/>
    <w:rsid w:val="00FA4530"/>
    <w:rsid w:val="00FC1771"/>
    <w:rsid w:val="00FC206C"/>
    <w:rsid w:val="00FC52D7"/>
    <w:rsid w:val="00FC57B4"/>
    <w:rsid w:val="00FC7F49"/>
    <w:rsid w:val="00FD548B"/>
    <w:rsid w:val="00FE1889"/>
    <w:rsid w:val="00FE2065"/>
    <w:rsid w:val="00FE2533"/>
    <w:rsid w:val="00FE383E"/>
    <w:rsid w:val="00FE6C2C"/>
    <w:rsid w:val="00FF1EE2"/>
    <w:rsid w:val="00FF3704"/>
    <w:rsid w:val="00FF52E5"/>
    <w:rsid w:val="0AFD563B"/>
    <w:rsid w:val="10C95C49"/>
    <w:rsid w:val="245B4056"/>
    <w:rsid w:val="2ADA09F1"/>
    <w:rsid w:val="31BE311D"/>
    <w:rsid w:val="58846F67"/>
    <w:rsid w:val="58BB10DC"/>
    <w:rsid w:val="58F6064A"/>
    <w:rsid w:val="60DB1946"/>
    <w:rsid w:val="70893228"/>
    <w:rsid w:val="75F91CAE"/>
    <w:rsid w:val="7CCE6AE4"/>
    <w:rsid w:val="7EB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93F12"/>
  <w15:docId w15:val="{FE409508-24B9-426E-8F8A-58968DCC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iPriority="0" w:unhideWhenUsed="1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1080"/>
      </w:tabs>
      <w:jc w:val="both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1080"/>
      </w:tabs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left" w:pos="1080"/>
      </w:tabs>
      <w:ind w:left="720"/>
      <w:outlineLvl w:val="3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widowControl/>
      <w:autoSpaceDE/>
      <w:autoSpaceDN/>
      <w:jc w:val="both"/>
    </w:pPr>
    <w:rPr>
      <w:rFonts w:cs="Arial"/>
      <w:sz w:val="20"/>
    </w:rPr>
  </w:style>
  <w:style w:type="character" w:styleId="Emphasis">
    <w:name w:val="Emphasis"/>
    <w:basedOn w:val="DefaultParagraphFont"/>
    <w:uiPriority w:val="20"/>
    <w:qFormat/>
    <w:locked/>
    <w:rPr>
      <w:i/>
      <w:iCs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rFonts w:ascii="Book Antiqua" w:hAnsi="Book Antiqu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Normal"/>
    <w:uiPriority w:val="99"/>
    <w:qFormat/>
    <w:pPr>
      <w:widowControl/>
      <w:autoSpaceDE/>
      <w:autoSpaceDN/>
      <w:ind w:left="1800" w:hanging="360"/>
    </w:pPr>
    <w:rPr>
      <w:rFonts w:ascii="Times" w:hAnsi="Times"/>
      <w:szCs w:val="20"/>
      <w:lang w:val="en-GB"/>
    </w:rPr>
  </w:style>
  <w:style w:type="paragraph" w:styleId="NormalWeb">
    <w:name w:val="Normal (Web)"/>
    <w:basedOn w:val="Normal"/>
    <w:uiPriority w:val="99"/>
    <w:qFormat/>
    <w:pPr>
      <w:widowControl/>
      <w:autoSpaceDE/>
      <w:autoSpaceDN/>
      <w:spacing w:before="100" w:beforeAutospacing="1" w:after="100" w:afterAutospacing="1"/>
    </w:pPr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styleId="Strong">
    <w:name w:val="Strong"/>
    <w:basedOn w:val="DefaultParagraphFont"/>
    <w:uiPriority w:val="22"/>
    <w:qFormat/>
    <w:locked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qFormat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qFormat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MyStandardChar">
    <w:name w:val="My Standard Char"/>
    <w:basedOn w:val="DefaultParagraphFont"/>
    <w:link w:val="MyStandard"/>
    <w:uiPriority w:val="99"/>
    <w:qFormat/>
    <w:locked/>
    <w:rPr>
      <w:rFonts w:ascii="Arial" w:hAnsi="Arial" w:cs="Times New Roman"/>
      <w:lang w:val="en-US" w:eastAsia="en-US" w:bidi="ar-SA"/>
    </w:rPr>
  </w:style>
  <w:style w:type="paragraph" w:customStyle="1" w:styleId="MyStandard">
    <w:name w:val="My Standard"/>
    <w:basedOn w:val="Normal"/>
    <w:link w:val="MyStandardChar"/>
    <w:uiPriority w:val="99"/>
    <w:pPr>
      <w:ind w:left="720"/>
    </w:pPr>
    <w:rPr>
      <w:sz w:val="20"/>
      <w:szCs w:val="20"/>
    </w:rPr>
  </w:style>
  <w:style w:type="character" w:customStyle="1" w:styleId="FooterChar">
    <w:name w:val="Footer Char"/>
    <w:uiPriority w:val="99"/>
    <w:qFormat/>
    <w:locked/>
    <w:rPr>
      <w:rFonts w:ascii="Book Antiqua" w:hAnsi="Book Antiqua" w:cs="Times New Roman"/>
      <w:sz w:val="24"/>
      <w:szCs w:val="24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4"/>
      <w:szCs w:val="24"/>
    </w:rPr>
  </w:style>
  <w:style w:type="paragraph" w:customStyle="1" w:styleId="MyDate">
    <w:name w:val="My Date"/>
    <w:basedOn w:val="Normal"/>
    <w:uiPriority w:val="99"/>
    <w:qFormat/>
    <w:pPr>
      <w:tabs>
        <w:tab w:val="left" w:pos="1080"/>
      </w:tabs>
    </w:pPr>
    <w:rPr>
      <w:b/>
      <w:bCs/>
      <w:sz w:val="20"/>
      <w:szCs w:val="20"/>
    </w:rPr>
  </w:style>
  <w:style w:type="paragraph" w:customStyle="1" w:styleId="MyBullets">
    <w:name w:val="My Bullets"/>
    <w:basedOn w:val="Normal"/>
    <w:uiPriority w:val="99"/>
    <w:qFormat/>
    <w:pPr>
      <w:numPr>
        <w:numId w:val="1"/>
      </w:numPr>
      <w:ind w:left="720" w:hanging="360"/>
    </w:pPr>
    <w:rPr>
      <w:sz w:val="20"/>
      <w:szCs w:val="20"/>
    </w:rPr>
  </w:style>
  <w:style w:type="paragraph" w:customStyle="1" w:styleId="MyCompany">
    <w:name w:val="My Company"/>
    <w:basedOn w:val="Normal"/>
    <w:uiPriority w:val="99"/>
    <w:qFormat/>
    <w:rPr>
      <w:b/>
      <w:bCs/>
      <w:sz w:val="20"/>
    </w:rPr>
  </w:style>
  <w:style w:type="paragraph" w:customStyle="1" w:styleId="MyTitle">
    <w:name w:val="My Title"/>
    <w:basedOn w:val="Normal"/>
    <w:uiPriority w:val="99"/>
    <w:qFormat/>
    <w:pPr>
      <w:tabs>
        <w:tab w:val="left" w:pos="1080"/>
      </w:tabs>
    </w:pPr>
    <w:rPr>
      <w:b/>
      <w:bCs/>
      <w:sz w:val="20"/>
      <w:szCs w:val="20"/>
      <w:u w:val="single"/>
    </w:rPr>
  </w:style>
  <w:style w:type="paragraph" w:customStyle="1" w:styleId="MyProject">
    <w:name w:val="My Project"/>
    <w:basedOn w:val="Normal"/>
    <w:uiPriority w:val="99"/>
    <w:qFormat/>
    <w:pPr>
      <w:ind w:left="720"/>
    </w:pPr>
    <w:rPr>
      <w:b/>
      <w:bCs/>
      <w:sz w:val="20"/>
    </w:rPr>
  </w:style>
  <w:style w:type="paragraph" w:customStyle="1" w:styleId="MyName">
    <w:name w:val="My Name"/>
    <w:basedOn w:val="Normal"/>
    <w:uiPriority w:val="99"/>
    <w:qFormat/>
    <w:pPr>
      <w:jc w:val="center"/>
    </w:pPr>
    <w:rPr>
      <w:b/>
      <w:bCs/>
      <w:sz w:val="28"/>
      <w:u w:val="single"/>
    </w:rPr>
  </w:style>
  <w:style w:type="paragraph" w:customStyle="1" w:styleId="MyHeading">
    <w:name w:val="My Heading"/>
    <w:basedOn w:val="Normal"/>
    <w:uiPriority w:val="99"/>
    <w:qFormat/>
    <w:rPr>
      <w:b/>
      <w:bCs/>
      <w:caps/>
      <w:sz w:val="20"/>
      <w:u w:val="single"/>
    </w:rPr>
  </w:style>
  <w:style w:type="character" w:customStyle="1" w:styleId="FooterChar1">
    <w:name w:val="Footer Char1"/>
    <w:basedOn w:val="DefaultParagraphFont"/>
    <w:link w:val="Footer"/>
    <w:uiPriority w:val="99"/>
    <w:semiHidden/>
    <w:qFormat/>
    <w:locked/>
    <w:rPr>
      <w:rFonts w:ascii="Arial" w:hAnsi="Arial" w:cs="Times New Roman"/>
      <w:sz w:val="24"/>
      <w:szCs w:val="24"/>
    </w:rPr>
  </w:style>
  <w:style w:type="paragraph" w:customStyle="1" w:styleId="MyRole">
    <w:name w:val="My Role"/>
    <w:basedOn w:val="Normal"/>
    <w:uiPriority w:val="99"/>
    <w:qFormat/>
    <w:pPr>
      <w:jc w:val="center"/>
    </w:pPr>
  </w:style>
  <w:style w:type="paragraph" w:customStyle="1" w:styleId="MySummary">
    <w:name w:val="My Summary"/>
    <w:basedOn w:val="Normal"/>
    <w:uiPriority w:val="99"/>
    <w:pPr>
      <w:pBdr>
        <w:bottom w:val="single" w:sz="4" w:space="1" w:color="000000"/>
      </w:pBdr>
      <w:jc w:val="center"/>
    </w:pPr>
    <w:rPr>
      <w:i/>
      <w:sz w:val="28"/>
      <w:szCs w:val="28"/>
    </w:rPr>
  </w:style>
  <w:style w:type="paragraph" w:customStyle="1" w:styleId="MyParagraph">
    <w:name w:val="My Paragraph"/>
    <w:basedOn w:val="Normal"/>
    <w:uiPriority w:val="99"/>
    <w:rPr>
      <w:bCs/>
      <w:sz w:val="22"/>
    </w:rPr>
  </w:style>
  <w:style w:type="paragraph" w:customStyle="1" w:styleId="MyParagraphBold">
    <w:name w:val="My Paragraph + Bold"/>
    <w:basedOn w:val="Normal"/>
    <w:uiPriority w:val="99"/>
    <w:rPr>
      <w:b/>
      <w:bCs/>
      <w:sz w:val="22"/>
    </w:rPr>
  </w:style>
  <w:style w:type="paragraph" w:customStyle="1" w:styleId="MyColumnHeading">
    <w:name w:val="My Column Heading"/>
    <w:basedOn w:val="Normal"/>
    <w:uiPriority w:val="99"/>
    <w:pPr>
      <w:pBdr>
        <w:bottom w:val="single" w:sz="4" w:space="1" w:color="000000"/>
      </w:pBdr>
    </w:pPr>
    <w:rPr>
      <w:b/>
      <w:i/>
    </w:rPr>
  </w:style>
  <w:style w:type="paragraph" w:customStyle="1" w:styleId="MyColumn">
    <w:name w:val="My Column"/>
    <w:basedOn w:val="Normal"/>
    <w:uiPriority w:val="99"/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Arial" w:hAnsi="Arial" w:cs="Arial"/>
      <w:sz w:val="24"/>
      <w:szCs w:val="24"/>
    </w:rPr>
  </w:style>
  <w:style w:type="character" w:customStyle="1" w:styleId="title2">
    <w:name w:val="title2"/>
    <w:basedOn w:val="DefaultParagraphFont"/>
    <w:uiPriority w:val="99"/>
    <w:rPr>
      <w:rFonts w:cs="Times New Roma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cxmsonormal">
    <w:name w:val="ecxmsonormal"/>
    <w:basedOn w:val="Normal"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/>
    </w:rPr>
  </w:style>
  <w:style w:type="character" w:customStyle="1" w:styleId="pseditboxdisponly1">
    <w:name w:val="pseditbox_disponly1"/>
    <w:basedOn w:val="DefaultParagraphFont"/>
    <w:rPr>
      <w:rFonts w:ascii="Arial" w:hAnsi="Arial" w:cs="Arial" w:hint="default"/>
      <w:color w:val="3C3C3C"/>
      <w:sz w:val="18"/>
      <w:szCs w:val="18"/>
    </w:rPr>
  </w:style>
  <w:style w:type="character" w:customStyle="1" w:styleId="hl">
    <w:name w:val="hl"/>
    <w:basedOn w:val="DefaultParagraphFont"/>
  </w:style>
  <w:style w:type="paragraph" w:customStyle="1" w:styleId="summary">
    <w:name w:val="summary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hAnsi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rezemp-highlightedfield-highlightedterm">
    <w:name w:val="rezemp-highlightedfield-highlightedterm"/>
    <w:basedOn w:val="DefaultParagraphFont"/>
  </w:style>
  <w:style w:type="paragraph" w:customStyle="1" w:styleId="xmsonormal">
    <w:name w:val="x_msonormal"/>
    <w:basedOn w:val="Normal"/>
    <w:pPr>
      <w:widowControl/>
      <w:autoSpaceDE/>
      <w:autoSpaceDN/>
      <w:spacing w:before="100" w:beforeAutospacing="1" w:after="100" w:afterAutospacing="1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5227C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2B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DBU\Recruiting\UNICON%20Formatted%20Resumes\_Resume%20Template\2007%20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62DD-4F89-4098-A9B8-D76A5382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2007 Resume Template</Template>
  <TotalTime>2</TotalTime>
  <Pages>3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Adnan's Full Stack Resume</vt:lpstr>
    </vt:vector>
  </TitlesOfParts>
  <Company>aif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Adnan's Full Stack Resume</dc:title>
  <dc:creator>Adnan Faruq</dc:creator>
  <cp:lastModifiedBy>Munindra S</cp:lastModifiedBy>
  <cp:revision>2</cp:revision>
  <cp:lastPrinted>2008-08-01T15:47:00Z</cp:lastPrinted>
  <dcterms:created xsi:type="dcterms:W3CDTF">2025-08-26T14:55:00Z</dcterms:created>
  <dcterms:modified xsi:type="dcterms:W3CDTF">2025-08-26T14:55:00Z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858F799E3A794F9A89AE31BE4FB82EF9_12</vt:lpwstr>
  </property>
  <property fmtid="{D5CDD505-2E9C-101B-9397-08002B2CF9AE}" pid="4" name="GrammarlyDocumentId">
    <vt:lpwstr>b00683cffd5e6b847cc26a7b5c1c51d547372733c1093157b9cb7fa3931d6be4</vt:lpwstr>
  </property>
</Properties>
</file>